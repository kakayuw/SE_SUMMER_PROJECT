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&lt;</w:t>
      </w:r>
      <w:r w:rsidR="009B5A7D">
        <w:rPr>
          <w:rFonts w:ascii="Arial" w:hAnsi="Arial" w:hint="eastAsia"/>
        </w:rPr>
        <w:t>边走边拍</w:t>
      </w:r>
      <w:r w:rsidR="00782717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Pr="009C6B06" w:rsidRDefault="00F03B5C">
      <w:pPr>
        <w:sectPr w:rsidR="00F03B5C" w:rsidRPr="009C6B0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782717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r w:rsidR="00A96D05">
              <w:rPr>
                <w:rFonts w:ascii="Times New Roman"/>
              </w:rPr>
              <w:t>30</w:t>
            </w:r>
            <w:r>
              <w:rPr>
                <w:rFonts w:ascii="Times New Roman" w:hint="eastAsia"/>
              </w:rPr>
              <w:t>/</w:t>
            </w:r>
            <w:r w:rsidR="002D6855">
              <w:rPr>
                <w:rFonts w:ascii="Times New Roman"/>
              </w:rPr>
              <w:t>0</w:t>
            </w:r>
            <w:r>
              <w:rPr>
                <w:rFonts w:ascii="Times New Roman" w:hint="eastAsia"/>
              </w:rPr>
              <w:t>7/2017&gt;</w:t>
            </w:r>
          </w:p>
        </w:tc>
        <w:tc>
          <w:tcPr>
            <w:tcW w:w="1152" w:type="dxa"/>
          </w:tcPr>
          <w:p w:rsidR="00F03B5C" w:rsidRDefault="009F4A11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F4A11">
              <w:rPr>
                <w:rFonts w:hint="eastAsia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F4A11">
              <w:rPr>
                <w:rFonts w:hint="eastAsia"/>
              </w:rPr>
              <w:t>李新宇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 w:rsidR="00E672A3">
        <w:rPr>
          <w:noProof/>
        </w:rPr>
      </w:r>
      <w:r w:rsidR="00E672A3">
        <w:rPr>
          <w:noProof/>
        </w:rPr>
        <w:fldChar w:fldCharType="separate"/>
      </w:r>
      <w:r w:rsidR="00782717">
        <w:rPr>
          <w:noProof/>
        </w:rPr>
        <w:t>2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EB0C46" w:rsidRPr="00EB0C46" w:rsidRDefault="00F03B5C" w:rsidP="00EB0C46">
      <w:pPr>
        <w:pStyle w:val="1"/>
      </w:pPr>
      <w:bookmarkStart w:id="0" w:name="_Toc139033287"/>
      <w:r>
        <w:rPr>
          <w:rFonts w:hint="eastAsia"/>
        </w:rPr>
        <w:t>简介</w:t>
      </w:r>
      <w:bookmarkEnd w:id="0"/>
    </w:p>
    <w:p w:rsidR="00EB0C46" w:rsidRDefault="00EB0C46" w:rsidP="00EB0C46">
      <w:pPr>
        <w:pStyle w:val="2"/>
      </w:pPr>
      <w:bookmarkStart w:id="1" w:name="_Toc498761761"/>
      <w:bookmarkStart w:id="2" w:name="_Toc110843659"/>
      <w:r>
        <w:rPr>
          <w:rFonts w:hint="eastAsia"/>
        </w:rPr>
        <w:t>目的</w:t>
      </w:r>
      <w:bookmarkEnd w:id="1"/>
      <w:bookmarkEnd w:id="2"/>
    </w:p>
    <w:p w:rsidR="00EB0C46" w:rsidRPr="00EB0C46" w:rsidRDefault="00A96D05" w:rsidP="00EB0C46">
      <w:pPr>
        <w:ind w:left="720" w:firstLineChars="200"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本测试报告总结开发</w:t>
      </w:r>
      <w:r w:rsidR="00562945">
        <w:rPr>
          <w:rFonts w:hint="eastAsia"/>
          <w:color w:val="000000"/>
          <w:sz w:val="18"/>
          <w:szCs w:val="18"/>
        </w:rPr>
        <w:t>阶段</w:t>
      </w:r>
      <w:r>
        <w:rPr>
          <w:rFonts w:hint="eastAsia"/>
          <w:color w:val="000000"/>
          <w:sz w:val="18"/>
          <w:szCs w:val="18"/>
        </w:rPr>
        <w:t>第一次迭代的测试以及分析测试结果，验证</w:t>
      </w:r>
      <w:r w:rsidRPr="00A96D05">
        <w:rPr>
          <w:rFonts w:hint="eastAsia"/>
          <w:color w:val="000000"/>
          <w:sz w:val="18"/>
          <w:szCs w:val="18"/>
        </w:rPr>
        <w:t>迭代二</w:t>
      </w:r>
      <w:r>
        <w:rPr>
          <w:rFonts w:hint="eastAsia"/>
          <w:color w:val="000000"/>
          <w:sz w:val="18"/>
          <w:szCs w:val="18"/>
        </w:rPr>
        <w:t>应实现的</w:t>
      </w:r>
      <w:r w:rsidRPr="00A96D05">
        <w:rPr>
          <w:rFonts w:hint="eastAsia"/>
          <w:color w:val="000000"/>
          <w:sz w:val="18"/>
          <w:szCs w:val="18"/>
        </w:rPr>
        <w:t>功能</w:t>
      </w:r>
      <w:r>
        <w:rPr>
          <w:rFonts w:hint="eastAsia"/>
          <w:color w:val="000000"/>
          <w:sz w:val="18"/>
          <w:szCs w:val="18"/>
        </w:rPr>
        <w:t>的正确性</w:t>
      </w:r>
      <w:r w:rsidR="00EB0C46">
        <w:rPr>
          <w:rFonts w:hint="eastAsia"/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并对迭代一的登录和注册功能的回归测试进行分析。</w:t>
      </w:r>
    </w:p>
    <w:p w:rsidR="00EB0C46" w:rsidRDefault="00EB0C46" w:rsidP="00EB0C46">
      <w:pPr>
        <w:pStyle w:val="2"/>
      </w:pPr>
      <w:bookmarkStart w:id="3" w:name="_Toc498761762"/>
      <w:bookmarkStart w:id="4" w:name="_Toc110843660"/>
      <w:r>
        <w:rPr>
          <w:rFonts w:hint="eastAsia"/>
        </w:rPr>
        <w:t>范围</w:t>
      </w:r>
      <w:bookmarkEnd w:id="3"/>
      <w:bookmarkEnd w:id="4"/>
    </w:p>
    <w:p w:rsidR="00EB0C46" w:rsidRPr="00EB0C46" w:rsidRDefault="00EB0C46" w:rsidP="00EB0C46">
      <w:pPr>
        <w:ind w:firstLineChars="600" w:firstLine="1080"/>
      </w:pPr>
      <w:r>
        <w:rPr>
          <w:rFonts w:hint="eastAsia"/>
          <w:color w:val="000000"/>
          <w:sz w:val="18"/>
          <w:szCs w:val="18"/>
        </w:rPr>
        <w:t>本测试报告为边走边拍项目</w:t>
      </w:r>
      <w:r w:rsidR="00A96D05">
        <w:rPr>
          <w:rFonts w:hint="eastAsia"/>
          <w:color w:val="000000"/>
          <w:sz w:val="18"/>
          <w:szCs w:val="18"/>
        </w:rPr>
        <w:t>第二次</w:t>
      </w:r>
      <w:r w:rsidR="004E79DB">
        <w:rPr>
          <w:rFonts w:hint="eastAsia"/>
          <w:color w:val="000000"/>
          <w:sz w:val="18"/>
          <w:szCs w:val="18"/>
        </w:rPr>
        <w:t>迭代</w:t>
      </w:r>
      <w:r w:rsidR="00A96D05">
        <w:rPr>
          <w:rFonts w:hint="eastAsia"/>
          <w:color w:val="000000"/>
          <w:sz w:val="18"/>
          <w:szCs w:val="18"/>
        </w:rPr>
        <w:t>(即第一次开发迭代)</w:t>
      </w:r>
      <w:r w:rsidR="004E79DB">
        <w:rPr>
          <w:rFonts w:hint="eastAsia"/>
          <w:color w:val="000000"/>
          <w:sz w:val="18"/>
          <w:szCs w:val="18"/>
        </w:rPr>
        <w:t>阶段</w:t>
      </w:r>
      <w:r>
        <w:rPr>
          <w:rFonts w:hint="eastAsia"/>
          <w:color w:val="000000"/>
          <w:sz w:val="18"/>
          <w:szCs w:val="18"/>
        </w:rPr>
        <w:t>的测试报告</w:t>
      </w:r>
      <w:r w:rsidR="00652090">
        <w:rPr>
          <w:rFonts w:hint="eastAsia"/>
          <w:color w:val="000000"/>
          <w:sz w:val="18"/>
          <w:szCs w:val="18"/>
        </w:rPr>
        <w:t>。</w:t>
      </w:r>
    </w:p>
    <w:p w:rsidR="00EB0C46" w:rsidRDefault="00EB0C46" w:rsidP="00652090">
      <w:pPr>
        <w:pStyle w:val="2"/>
      </w:pPr>
      <w:bookmarkStart w:id="5" w:name="_Toc498761763"/>
      <w:bookmarkStart w:id="6" w:name="_Toc110843661"/>
      <w:r>
        <w:rPr>
          <w:rFonts w:hint="eastAsia"/>
        </w:rPr>
        <w:t>定义、首字母缩写词和缩略语</w:t>
      </w:r>
      <w:bookmarkEnd w:id="5"/>
      <w:bookmarkEnd w:id="6"/>
    </w:p>
    <w:p w:rsidR="004E79DB" w:rsidRPr="004E79DB" w:rsidRDefault="004E79DB" w:rsidP="003421D1">
      <w:pPr>
        <w:ind w:left="720" w:firstLineChars="200" w:firstLine="400"/>
      </w:pPr>
      <w:r>
        <w:rPr>
          <w:rFonts w:hint="eastAsia"/>
        </w:rPr>
        <w:t>无</w:t>
      </w:r>
    </w:p>
    <w:p w:rsidR="00EB0C46" w:rsidRDefault="00EB0C46" w:rsidP="00EB0C46">
      <w:pPr>
        <w:pStyle w:val="2"/>
      </w:pPr>
      <w:bookmarkStart w:id="7" w:name="_Toc498761764"/>
      <w:bookmarkStart w:id="8" w:name="_Toc110843662"/>
      <w:r>
        <w:rPr>
          <w:rFonts w:hint="eastAsia"/>
        </w:rPr>
        <w:t>参考资料</w:t>
      </w:r>
      <w:bookmarkEnd w:id="7"/>
      <w:bookmarkEnd w:id="8"/>
    </w:p>
    <w:p w:rsidR="00EB0C46" w:rsidRDefault="0019648D" w:rsidP="003421D1">
      <w:pPr>
        <w:ind w:left="720" w:firstLineChars="200" w:firstLine="400"/>
        <w:rPr>
          <w:lang w:eastAsia="zh-TW"/>
        </w:rPr>
      </w:pPr>
      <w:r w:rsidRPr="0019648D">
        <w:rPr>
          <w:rFonts w:hint="eastAsia"/>
          <w:lang w:eastAsia="zh-TW"/>
        </w:rPr>
        <w:t>沈备军，陈昊鹏，陈雨亭.《软件工程原理》2013.2 高等教育出版社</w:t>
      </w:r>
    </w:p>
    <w:p w:rsidR="004E79DB" w:rsidRDefault="00F03B5C" w:rsidP="004E79DB">
      <w:pPr>
        <w:pStyle w:val="1"/>
      </w:pPr>
      <w:bookmarkStart w:id="9" w:name="_Toc139033289"/>
      <w:r>
        <w:rPr>
          <w:rFonts w:hint="eastAsia"/>
        </w:rPr>
        <w:t>基于需求的测试覆盖</w:t>
      </w:r>
      <w:bookmarkEnd w:id="9"/>
    </w:p>
    <w:p w:rsidR="0019648D" w:rsidRPr="0019648D" w:rsidRDefault="0019648D" w:rsidP="003421D1">
      <w:pPr>
        <w:ind w:left="720" w:firstLineChars="200" w:firstLine="400"/>
      </w:pPr>
      <w:r>
        <w:rPr>
          <w:rFonts w:hint="eastAsia"/>
        </w:rPr>
        <w:t>无</w:t>
      </w:r>
    </w:p>
    <w:p w:rsidR="00813A3A" w:rsidRDefault="00F03B5C" w:rsidP="00813A3A">
      <w:pPr>
        <w:pStyle w:val="1"/>
      </w:pPr>
      <w:bookmarkStart w:id="10" w:name="_Toc139033290"/>
      <w:r>
        <w:rPr>
          <w:rFonts w:hint="eastAsia"/>
        </w:rPr>
        <w:t>基于代码的测试覆盖</w:t>
      </w:r>
      <w:bookmarkEnd w:id="10"/>
    </w:p>
    <w:p w:rsidR="00813A3A" w:rsidRPr="00CB7E8A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 w:rsidRPr="00813A3A">
        <w:rPr>
          <w:rFonts w:hint="eastAsia"/>
          <w:b/>
          <w:sz w:val="24"/>
          <w:szCs w:val="24"/>
        </w:rPr>
        <w:t>3.1</w:t>
      </w:r>
      <w:r>
        <w:rPr>
          <w:b/>
          <w:sz w:val="24"/>
          <w:szCs w:val="24"/>
        </w:rPr>
        <w:t xml:space="preserve"> </w:t>
      </w:r>
      <w:r w:rsidRPr="00813A3A">
        <w:rPr>
          <w:rFonts w:hint="eastAsia"/>
          <w:b/>
          <w:sz w:val="21"/>
          <w:szCs w:val="21"/>
        </w:rPr>
        <w:t>测试用例#1的结果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6"/>
      </w:tblGrid>
      <w:tr w:rsidR="00CB7E8A" w:rsidTr="00CB7E8A">
        <w:tc>
          <w:tcPr>
            <w:tcW w:w="1696" w:type="dxa"/>
          </w:tcPr>
          <w:p w:rsidR="00CB7E8A" w:rsidRDefault="00CB7E8A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3686" w:type="dxa"/>
          </w:tcPr>
          <w:p w:rsidR="00CB7E8A" w:rsidRDefault="00CB7E8A" w:rsidP="00414A40">
            <w:r>
              <w:rPr>
                <w:rFonts w:hint="eastAsia"/>
              </w:rPr>
              <w:t>预期结果</w:t>
            </w:r>
          </w:p>
        </w:tc>
        <w:tc>
          <w:tcPr>
            <w:tcW w:w="1706" w:type="dxa"/>
          </w:tcPr>
          <w:p w:rsidR="00CB7E8A" w:rsidRDefault="00CB7E8A" w:rsidP="00414A40">
            <w:r>
              <w:rPr>
                <w:rFonts w:hint="eastAsia"/>
              </w:rPr>
              <w:t>测试结果</w:t>
            </w:r>
          </w:p>
        </w:tc>
      </w:tr>
      <w:tr w:rsidR="00CB7E8A" w:rsidTr="00CB7E8A">
        <w:tc>
          <w:tcPr>
            <w:tcW w:w="1696" w:type="dxa"/>
          </w:tcPr>
          <w:p w:rsidR="00CB7E8A" w:rsidRDefault="00CB7E8A" w:rsidP="00414A40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CB7E8A" w:rsidRDefault="00CB7E8A" w:rsidP="00414A40">
            <w:r>
              <w:rPr>
                <w:rFonts w:hint="eastAsia"/>
              </w:rPr>
              <w:t>用户3路线照片的列表中包括q和用例1新录制的路线</w:t>
            </w:r>
          </w:p>
        </w:tc>
        <w:tc>
          <w:tcPr>
            <w:tcW w:w="1706" w:type="dxa"/>
          </w:tcPr>
          <w:p w:rsidR="00CB7E8A" w:rsidRDefault="00CB7E8A" w:rsidP="00414A40">
            <w:r>
              <w:rPr>
                <w:rFonts w:hint="eastAsia"/>
              </w:rPr>
              <w:t>与预期结果一致</w:t>
            </w:r>
          </w:p>
        </w:tc>
      </w:tr>
      <w:tr w:rsidR="00CB7E8A" w:rsidTr="00CB7E8A">
        <w:tc>
          <w:tcPr>
            <w:tcW w:w="1696" w:type="dxa"/>
          </w:tcPr>
          <w:p w:rsidR="00CB7E8A" w:rsidRDefault="00CB7E8A" w:rsidP="00414A40"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CB7E8A" w:rsidRDefault="00CB7E8A" w:rsidP="00414A40">
            <w:r>
              <w:rPr>
                <w:rFonts w:hint="eastAsia"/>
              </w:rPr>
              <w:t>用户</w:t>
            </w:r>
            <w:r>
              <w:t>4</w:t>
            </w:r>
            <w:r>
              <w:rPr>
                <w:rFonts w:hint="eastAsia"/>
              </w:rPr>
              <w:t>路线照片的列表中包括b和用例</w:t>
            </w:r>
            <w:r>
              <w:t>2</w:t>
            </w:r>
            <w:r>
              <w:rPr>
                <w:rFonts w:hint="eastAsia"/>
              </w:rPr>
              <w:t>新录制的路线</w:t>
            </w:r>
          </w:p>
        </w:tc>
        <w:tc>
          <w:tcPr>
            <w:tcW w:w="1706" w:type="dxa"/>
          </w:tcPr>
          <w:p w:rsidR="00CB7E8A" w:rsidRDefault="00CB7E8A" w:rsidP="00414A40">
            <w:r>
              <w:rPr>
                <w:rFonts w:hint="eastAsia"/>
              </w:rPr>
              <w:t>与预期结果一致</w:t>
            </w:r>
          </w:p>
        </w:tc>
      </w:tr>
      <w:tr w:rsidR="00CB7E8A" w:rsidTr="00CB7E8A">
        <w:tc>
          <w:tcPr>
            <w:tcW w:w="1696" w:type="dxa"/>
          </w:tcPr>
          <w:p w:rsidR="00CB7E8A" w:rsidRDefault="00CB7E8A" w:rsidP="00414A40"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CB7E8A" w:rsidRDefault="00CB7E8A" w:rsidP="00414A40">
            <w:r>
              <w:rPr>
                <w:rFonts w:hint="eastAsia"/>
              </w:rPr>
              <w:t>用户3路线照片的列表中包括q和用例1，3新录制的路线</w:t>
            </w:r>
          </w:p>
        </w:tc>
        <w:tc>
          <w:tcPr>
            <w:tcW w:w="1706" w:type="dxa"/>
          </w:tcPr>
          <w:p w:rsidR="00CB7E8A" w:rsidRDefault="00CB7E8A" w:rsidP="00414A40">
            <w:r>
              <w:rPr>
                <w:rFonts w:hint="eastAsia"/>
              </w:rPr>
              <w:t>与预期结果一致</w:t>
            </w:r>
          </w:p>
        </w:tc>
      </w:tr>
      <w:tr w:rsidR="00CB7E8A" w:rsidTr="00CB7E8A">
        <w:tc>
          <w:tcPr>
            <w:tcW w:w="1696" w:type="dxa"/>
          </w:tcPr>
          <w:p w:rsidR="00CB7E8A" w:rsidRDefault="00CB7E8A" w:rsidP="00414A40"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CB7E8A" w:rsidRDefault="00CB7E8A" w:rsidP="00414A40">
            <w:r>
              <w:rPr>
                <w:rFonts w:hint="eastAsia"/>
              </w:rPr>
              <w:t>用户3路线照片的列表中包括q和用例1，3，4新录制的路线</w:t>
            </w:r>
          </w:p>
        </w:tc>
        <w:tc>
          <w:tcPr>
            <w:tcW w:w="1706" w:type="dxa"/>
          </w:tcPr>
          <w:p w:rsidR="00CB7E8A" w:rsidRDefault="00CB7E8A" w:rsidP="00414A40">
            <w:r>
              <w:rPr>
                <w:rFonts w:hint="eastAsia"/>
              </w:rPr>
              <w:t>与预期结果一致</w:t>
            </w:r>
          </w:p>
        </w:tc>
      </w:tr>
    </w:tbl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Pr="00813A3A" w:rsidRDefault="00CB7E8A" w:rsidP="00CB7E8A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Pr="00957030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2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6"/>
      </w:tblGrid>
      <w:tr w:rsidR="00957030" w:rsidTr="00957030">
        <w:tc>
          <w:tcPr>
            <w:tcW w:w="1696" w:type="dxa"/>
          </w:tcPr>
          <w:p w:rsidR="00957030" w:rsidRDefault="00957030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3686" w:type="dxa"/>
          </w:tcPr>
          <w:p w:rsidR="00957030" w:rsidRDefault="00957030" w:rsidP="00414A40">
            <w:r>
              <w:rPr>
                <w:rFonts w:hint="eastAsia"/>
              </w:rPr>
              <w:t>预期结果</w:t>
            </w:r>
          </w:p>
        </w:tc>
        <w:tc>
          <w:tcPr>
            <w:tcW w:w="1706" w:type="dxa"/>
          </w:tcPr>
          <w:p w:rsidR="00957030" w:rsidRDefault="00957030" w:rsidP="00414A40">
            <w:r>
              <w:rPr>
                <w:rFonts w:hint="eastAsia"/>
              </w:rPr>
              <w:t>测试结果</w:t>
            </w:r>
          </w:p>
        </w:tc>
      </w:tr>
      <w:tr w:rsidR="00957030" w:rsidTr="00957030">
        <w:tc>
          <w:tcPr>
            <w:tcW w:w="1696" w:type="dxa"/>
          </w:tcPr>
          <w:p w:rsidR="00957030" w:rsidRDefault="00957030" w:rsidP="00414A40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957030" w:rsidRDefault="00957030" w:rsidP="00414A40">
            <w:r>
              <w:rPr>
                <w:rFonts w:hint="eastAsia"/>
              </w:rPr>
              <w:t>用户3和4都能在大众分享中看到这个分享，用户3还能在自己的分享中看到这个分享</w:t>
            </w:r>
          </w:p>
        </w:tc>
        <w:tc>
          <w:tcPr>
            <w:tcW w:w="1706" w:type="dxa"/>
          </w:tcPr>
          <w:p w:rsidR="00957030" w:rsidRDefault="00957030" w:rsidP="00414A40">
            <w:r>
              <w:rPr>
                <w:rFonts w:hint="eastAsia"/>
              </w:rPr>
              <w:t>与预期结果一致</w:t>
            </w:r>
          </w:p>
        </w:tc>
      </w:tr>
      <w:tr w:rsidR="00957030" w:rsidTr="00957030">
        <w:tc>
          <w:tcPr>
            <w:tcW w:w="1696" w:type="dxa"/>
          </w:tcPr>
          <w:p w:rsidR="00957030" w:rsidRDefault="00957030" w:rsidP="00414A40"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957030" w:rsidRDefault="00957030" w:rsidP="00414A40">
            <w:r>
              <w:rPr>
                <w:rFonts w:hint="eastAsia"/>
              </w:rPr>
              <w:t>用户3能在好友分享中看到这个分享，用户</w:t>
            </w:r>
            <w:r>
              <w:t>4</w:t>
            </w:r>
            <w:r>
              <w:rPr>
                <w:rFonts w:hint="eastAsia"/>
              </w:rPr>
              <w:t>还能在自己的分享中看到这个分享</w:t>
            </w:r>
          </w:p>
        </w:tc>
        <w:tc>
          <w:tcPr>
            <w:tcW w:w="1706" w:type="dxa"/>
          </w:tcPr>
          <w:p w:rsidR="00957030" w:rsidRDefault="00957030" w:rsidP="00414A40">
            <w:r>
              <w:rPr>
                <w:rFonts w:hint="eastAsia"/>
              </w:rPr>
              <w:t>与预期结果一致</w:t>
            </w:r>
          </w:p>
        </w:tc>
      </w:tr>
      <w:tr w:rsidR="00957030" w:rsidTr="00957030">
        <w:tc>
          <w:tcPr>
            <w:tcW w:w="1696" w:type="dxa"/>
          </w:tcPr>
          <w:p w:rsidR="00957030" w:rsidRDefault="00957030" w:rsidP="00414A40"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957030" w:rsidRDefault="00CB7E8A" w:rsidP="00414A40">
            <w:r>
              <w:rPr>
                <w:rFonts w:hint="eastAsia"/>
              </w:rPr>
              <w:t>用户3和4都能在大众分享中看到这个分享，用户3还能在自己的分享中看到这个分享</w:t>
            </w:r>
          </w:p>
        </w:tc>
        <w:tc>
          <w:tcPr>
            <w:tcW w:w="1706" w:type="dxa"/>
          </w:tcPr>
          <w:p w:rsidR="00957030" w:rsidRDefault="00957030" w:rsidP="00414A40">
            <w:r>
              <w:rPr>
                <w:rFonts w:hint="eastAsia"/>
              </w:rPr>
              <w:t>与预期结果一致</w:t>
            </w:r>
          </w:p>
        </w:tc>
      </w:tr>
      <w:tr w:rsidR="00957030" w:rsidTr="00957030">
        <w:tc>
          <w:tcPr>
            <w:tcW w:w="1696" w:type="dxa"/>
          </w:tcPr>
          <w:p w:rsidR="00957030" w:rsidRDefault="00957030" w:rsidP="00414A40"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957030" w:rsidRDefault="00CB7E8A" w:rsidP="00414A40">
            <w:r>
              <w:rPr>
                <w:rFonts w:hint="eastAsia"/>
              </w:rPr>
              <w:t>用户3和4都能在大众分享中看到这个分享，用户3还能在自己的分享中看到这个分享（同一路线可以多次分享）</w:t>
            </w:r>
          </w:p>
        </w:tc>
        <w:tc>
          <w:tcPr>
            <w:tcW w:w="1706" w:type="dxa"/>
          </w:tcPr>
          <w:p w:rsidR="00957030" w:rsidRDefault="00957030" w:rsidP="00414A40">
            <w:r>
              <w:rPr>
                <w:rFonts w:hint="eastAsia"/>
              </w:rPr>
              <w:t>与预期结果一致</w:t>
            </w:r>
          </w:p>
        </w:tc>
      </w:tr>
    </w:tbl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CB7E8A" w:rsidRDefault="00CB7E8A" w:rsidP="00957030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Pr="008D1223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3.3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3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6"/>
      </w:tblGrid>
      <w:tr w:rsidR="008D1223" w:rsidTr="00957030">
        <w:tc>
          <w:tcPr>
            <w:tcW w:w="1696" w:type="dxa"/>
          </w:tcPr>
          <w:p w:rsidR="008D1223" w:rsidRDefault="008D1223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3686" w:type="dxa"/>
          </w:tcPr>
          <w:p w:rsidR="008D1223" w:rsidRDefault="008D1223" w:rsidP="00414A40">
            <w:r>
              <w:rPr>
                <w:rFonts w:hint="eastAsia"/>
              </w:rPr>
              <w:t>预期结果</w:t>
            </w:r>
          </w:p>
        </w:tc>
        <w:tc>
          <w:tcPr>
            <w:tcW w:w="1706" w:type="dxa"/>
          </w:tcPr>
          <w:p w:rsidR="008D1223" w:rsidRDefault="008D1223" w:rsidP="00414A40">
            <w:r>
              <w:rPr>
                <w:rFonts w:hint="eastAsia"/>
              </w:rPr>
              <w:t>测试结果</w:t>
            </w:r>
          </w:p>
        </w:tc>
      </w:tr>
      <w:tr w:rsidR="008D1223" w:rsidTr="00957030">
        <w:tc>
          <w:tcPr>
            <w:tcW w:w="1696" w:type="dxa"/>
          </w:tcPr>
          <w:p w:rsidR="008D1223" w:rsidRDefault="008D1223" w:rsidP="00414A40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8D1223" w:rsidRDefault="00957030" w:rsidP="00414A40">
            <w:r>
              <w:rPr>
                <w:rFonts w:hint="eastAsia"/>
              </w:rPr>
              <w:t>用户6和用户7能在好友列表中互相看到对方</w:t>
            </w:r>
          </w:p>
        </w:tc>
        <w:tc>
          <w:tcPr>
            <w:tcW w:w="1706" w:type="dxa"/>
          </w:tcPr>
          <w:p w:rsidR="008D1223" w:rsidRDefault="008D1223" w:rsidP="00414A40">
            <w:r>
              <w:rPr>
                <w:rFonts w:hint="eastAsia"/>
              </w:rPr>
              <w:t>与预期结果一致</w:t>
            </w:r>
          </w:p>
        </w:tc>
      </w:tr>
      <w:tr w:rsidR="008D1223" w:rsidTr="00957030">
        <w:tc>
          <w:tcPr>
            <w:tcW w:w="1696" w:type="dxa"/>
          </w:tcPr>
          <w:p w:rsidR="008D1223" w:rsidRDefault="008D1223" w:rsidP="00414A40"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8D1223" w:rsidRDefault="00957030" w:rsidP="00414A40">
            <w:r>
              <w:rPr>
                <w:rFonts w:hint="eastAsia"/>
              </w:rPr>
              <w:t>用户6和8之间并没有添加好友</w:t>
            </w:r>
          </w:p>
        </w:tc>
        <w:tc>
          <w:tcPr>
            <w:tcW w:w="1706" w:type="dxa"/>
          </w:tcPr>
          <w:p w:rsidR="008D1223" w:rsidRDefault="008D1223" w:rsidP="00414A40">
            <w:r>
              <w:rPr>
                <w:rFonts w:hint="eastAsia"/>
              </w:rPr>
              <w:t>与预期结果一致</w:t>
            </w:r>
          </w:p>
        </w:tc>
      </w:tr>
      <w:tr w:rsidR="008D1223" w:rsidTr="00957030">
        <w:tc>
          <w:tcPr>
            <w:tcW w:w="1696" w:type="dxa"/>
          </w:tcPr>
          <w:p w:rsidR="008D1223" w:rsidRDefault="008D1223" w:rsidP="00414A40"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8D1223" w:rsidRDefault="00957030" w:rsidP="00414A40">
            <w:r>
              <w:rPr>
                <w:rFonts w:hint="eastAsia"/>
              </w:rPr>
              <w:t>用户7和用户1之间能在好友列表中互相看到对方，且用户7可以看到用户1已经发布的好友分享的内容</w:t>
            </w:r>
          </w:p>
        </w:tc>
        <w:tc>
          <w:tcPr>
            <w:tcW w:w="1706" w:type="dxa"/>
          </w:tcPr>
          <w:p w:rsidR="008D1223" w:rsidRDefault="008D1223" w:rsidP="00414A40">
            <w:r>
              <w:rPr>
                <w:rFonts w:hint="eastAsia"/>
              </w:rPr>
              <w:t>与预期结果一致</w:t>
            </w:r>
          </w:p>
        </w:tc>
      </w:tr>
    </w:tbl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8D1223" w:rsidRDefault="008D1223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957030" w:rsidRDefault="00957030" w:rsidP="008D1223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Pr="0093370F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4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93370F" w:rsidTr="00414A40"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测试用例序号</w:t>
            </w:r>
          </w:p>
        </w:tc>
        <w:tc>
          <w:tcPr>
            <w:tcW w:w="2552" w:type="dxa"/>
          </w:tcPr>
          <w:p w:rsidR="0093370F" w:rsidRDefault="0093370F" w:rsidP="00414A40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测试结果</w:t>
            </w:r>
          </w:p>
        </w:tc>
      </w:tr>
      <w:tr w:rsidR="0093370F" w:rsidTr="00414A40"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93370F" w:rsidRDefault="009A41D9" w:rsidP="00414A40">
            <w:r>
              <w:rPr>
                <w:rFonts w:hint="eastAsia"/>
              </w:rPr>
              <w:t>修改用户名和邮箱</w:t>
            </w:r>
            <w:r w:rsidR="00D14E50">
              <w:rPr>
                <w:rFonts w:hint="eastAsia"/>
              </w:rPr>
              <w:t>成功</w:t>
            </w:r>
          </w:p>
        </w:tc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与预期结果一致</w:t>
            </w:r>
          </w:p>
        </w:tc>
      </w:tr>
      <w:tr w:rsidR="0093370F" w:rsidTr="00414A40"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93370F" w:rsidRDefault="00D14E50" w:rsidP="00414A40">
            <w:r>
              <w:rPr>
                <w:rFonts w:hint="eastAsia"/>
              </w:rPr>
              <w:t>修改密码失败</w:t>
            </w:r>
          </w:p>
        </w:tc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与预期结果一致</w:t>
            </w:r>
          </w:p>
        </w:tc>
      </w:tr>
      <w:tr w:rsidR="0093370F" w:rsidTr="00414A40"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93370F" w:rsidRDefault="00D14E50" w:rsidP="00414A40">
            <w:r>
              <w:rPr>
                <w:rFonts w:hint="eastAsia"/>
              </w:rPr>
              <w:t>修改密码</w:t>
            </w:r>
            <w:r w:rsidR="0093370F">
              <w:rPr>
                <w:rFonts w:hint="eastAsia"/>
              </w:rPr>
              <w:t>成功</w:t>
            </w:r>
          </w:p>
        </w:tc>
        <w:tc>
          <w:tcPr>
            <w:tcW w:w="2268" w:type="dxa"/>
          </w:tcPr>
          <w:p w:rsidR="0093370F" w:rsidRDefault="0093370F" w:rsidP="00414A40">
            <w:r>
              <w:rPr>
                <w:rFonts w:hint="eastAsia"/>
              </w:rPr>
              <w:t>与预期结果一致</w:t>
            </w:r>
          </w:p>
        </w:tc>
      </w:tr>
      <w:tr w:rsidR="00743E5F" w:rsidTr="00414A40">
        <w:tc>
          <w:tcPr>
            <w:tcW w:w="2268" w:type="dxa"/>
          </w:tcPr>
          <w:p w:rsidR="00743E5F" w:rsidRDefault="00743E5F" w:rsidP="00414A40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743E5F" w:rsidRDefault="008D1223" w:rsidP="00414A40">
            <w:r>
              <w:rPr>
                <w:rFonts w:hint="eastAsia"/>
              </w:rPr>
              <w:t>修改手机号码成功</w:t>
            </w:r>
          </w:p>
        </w:tc>
        <w:tc>
          <w:tcPr>
            <w:tcW w:w="2268" w:type="dxa"/>
          </w:tcPr>
          <w:p w:rsidR="00743E5F" w:rsidRDefault="008D1223" w:rsidP="00414A40">
            <w:r>
              <w:rPr>
                <w:rFonts w:hint="eastAsia"/>
              </w:rPr>
              <w:t>与预期结果一致</w:t>
            </w:r>
          </w:p>
        </w:tc>
      </w:tr>
    </w:tbl>
    <w:p w:rsidR="0093370F" w:rsidRDefault="0093370F" w:rsidP="0093370F">
      <w:pPr>
        <w:pStyle w:val="af1"/>
        <w:ind w:left="1140" w:firstLineChars="0" w:firstLine="0"/>
        <w:rPr>
          <w:b/>
          <w:sz w:val="24"/>
          <w:szCs w:val="24"/>
        </w:rPr>
      </w:pPr>
    </w:p>
    <w:p w:rsidR="00743E5F" w:rsidRDefault="00743E5F" w:rsidP="0093370F">
      <w:pPr>
        <w:pStyle w:val="af1"/>
        <w:ind w:left="1140" w:firstLineChars="0" w:firstLine="0"/>
        <w:rPr>
          <w:b/>
          <w:sz w:val="24"/>
          <w:szCs w:val="24"/>
        </w:rPr>
      </w:pPr>
    </w:p>
    <w:p w:rsidR="0093370F" w:rsidRDefault="0093370F" w:rsidP="0093370F">
      <w:pPr>
        <w:pStyle w:val="af1"/>
        <w:ind w:left="1140" w:firstLineChars="0" w:firstLine="0"/>
        <w:rPr>
          <w:b/>
          <w:sz w:val="24"/>
          <w:szCs w:val="24"/>
        </w:rPr>
      </w:pPr>
    </w:p>
    <w:p w:rsidR="0093370F" w:rsidRPr="0040016A" w:rsidRDefault="0093370F" w:rsidP="0093370F">
      <w:pPr>
        <w:pStyle w:val="af1"/>
        <w:ind w:left="1140" w:firstLineChars="0" w:firstLine="0"/>
        <w:rPr>
          <w:b/>
          <w:sz w:val="24"/>
          <w:szCs w:val="24"/>
        </w:rPr>
      </w:pPr>
    </w:p>
    <w:p w:rsidR="0040016A" w:rsidRDefault="0040016A" w:rsidP="0040016A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Pr="00813A3A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3.5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5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测试用例序号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测试结果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成功查看所有用户信息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与预期结果一致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成功查看好友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与预期结果一致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成功添加用户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与预期结果一致</w:t>
            </w:r>
          </w:p>
        </w:tc>
      </w:tr>
    </w:tbl>
    <w:p w:rsidR="00813A3A" w:rsidRDefault="00813A3A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Default="00813A3A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Default="00813A3A" w:rsidP="00813A3A">
      <w:pPr>
        <w:pStyle w:val="af1"/>
        <w:ind w:left="1140" w:firstLineChars="0" w:firstLine="0"/>
        <w:rPr>
          <w:b/>
          <w:sz w:val="24"/>
          <w:szCs w:val="24"/>
        </w:rPr>
      </w:pPr>
    </w:p>
    <w:p w:rsidR="00813A3A" w:rsidRPr="0040016A" w:rsidRDefault="00813A3A" w:rsidP="0040016A">
      <w:pPr>
        <w:rPr>
          <w:b/>
          <w:sz w:val="24"/>
          <w:szCs w:val="24"/>
        </w:rPr>
      </w:pPr>
    </w:p>
    <w:p w:rsidR="00813A3A" w:rsidRPr="0040016A" w:rsidRDefault="00813A3A" w:rsidP="00813A3A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3.6 </w:t>
      </w:r>
      <w:r w:rsidRPr="00813A3A">
        <w:rPr>
          <w:rFonts w:hint="eastAsia"/>
          <w:b/>
          <w:sz w:val="21"/>
          <w:szCs w:val="21"/>
        </w:rPr>
        <w:t>测试用例#</w:t>
      </w:r>
      <w:r>
        <w:rPr>
          <w:rFonts w:hint="eastAsia"/>
          <w:b/>
          <w:sz w:val="21"/>
          <w:szCs w:val="21"/>
        </w:rPr>
        <w:t>6</w:t>
      </w:r>
      <w:r w:rsidRPr="00813A3A">
        <w:rPr>
          <w:rFonts w:hint="eastAsia"/>
          <w:b/>
          <w:sz w:val="21"/>
          <w:szCs w:val="21"/>
        </w:rPr>
        <w:t>的结果</w:t>
      </w:r>
    </w:p>
    <w:p w:rsidR="0040016A" w:rsidRDefault="0040016A" w:rsidP="0040016A">
      <w:pPr>
        <w:pStyle w:val="af1"/>
        <w:ind w:left="114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对</w:t>
      </w:r>
      <w:r w:rsidRPr="0040016A">
        <w:rPr>
          <w:rFonts w:hint="eastAsia"/>
          <w:sz w:val="21"/>
          <w:szCs w:val="21"/>
        </w:rPr>
        <w:t>注册功能的测试</w:t>
      </w:r>
      <w:r>
        <w:rPr>
          <w:rFonts w:hint="eastAsia"/>
          <w:sz w:val="21"/>
          <w:szCs w:val="21"/>
        </w:rPr>
        <w:t>结果</w:t>
      </w:r>
    </w:p>
    <w:tbl>
      <w:tblPr>
        <w:tblStyle w:val="af0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测试用例序号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测试结果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注册成功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注册成功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注册失败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注册失败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注册失败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注册失败</w:t>
            </w:r>
          </w:p>
        </w:tc>
      </w:tr>
    </w:tbl>
    <w:p w:rsidR="0040016A" w:rsidRPr="0040016A" w:rsidRDefault="0040016A" w:rsidP="0040016A">
      <w:pPr>
        <w:rPr>
          <w:sz w:val="21"/>
          <w:szCs w:val="21"/>
        </w:rPr>
      </w:pPr>
    </w:p>
    <w:p w:rsidR="00813A3A" w:rsidRDefault="00813A3A" w:rsidP="00813A3A">
      <w:pPr>
        <w:pStyle w:val="a9"/>
      </w:pPr>
    </w:p>
    <w:p w:rsidR="00813A3A" w:rsidRDefault="00813A3A" w:rsidP="00813A3A">
      <w:pPr>
        <w:pStyle w:val="a9"/>
      </w:pPr>
    </w:p>
    <w:p w:rsidR="00813A3A" w:rsidRDefault="00813A3A" w:rsidP="00813A3A">
      <w:pPr>
        <w:pStyle w:val="a9"/>
      </w:pPr>
    </w:p>
    <w:p w:rsidR="00813A3A" w:rsidRPr="0040016A" w:rsidRDefault="0040016A" w:rsidP="00813A3A">
      <w:pPr>
        <w:pStyle w:val="a9"/>
        <w:rPr>
          <w:sz w:val="21"/>
          <w:szCs w:val="21"/>
        </w:rPr>
      </w:pPr>
      <w:r>
        <w:t xml:space="preserve">    </w:t>
      </w:r>
      <w:r>
        <w:rPr>
          <w:rFonts w:hint="eastAsia"/>
          <w:sz w:val="21"/>
          <w:szCs w:val="21"/>
        </w:rPr>
        <w:t>对登录功能的测试结果</w:t>
      </w:r>
    </w:p>
    <w:tbl>
      <w:tblPr>
        <w:tblStyle w:val="af0"/>
        <w:tblpPr w:leftFromText="180" w:rightFromText="180" w:vertAnchor="text" w:horzAnchor="margin" w:tblpXSpec="center" w:tblpY="-77"/>
        <w:tblW w:w="0" w:type="auto"/>
        <w:tblLook w:val="04A0" w:firstRow="1" w:lastRow="0" w:firstColumn="1" w:lastColumn="0" w:noHBand="0" w:noVBand="1"/>
      </w:tblPr>
      <w:tblGrid>
        <w:gridCol w:w="2268"/>
        <w:gridCol w:w="2552"/>
        <w:gridCol w:w="2268"/>
      </w:tblGrid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测试用例序号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测试结果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登录成功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登录成功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登录失败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登录失败</w:t>
            </w:r>
          </w:p>
        </w:tc>
      </w:tr>
      <w:tr w:rsidR="0040016A" w:rsidTr="0040016A"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40016A" w:rsidRDefault="0040016A" w:rsidP="0040016A">
            <w:r>
              <w:rPr>
                <w:rFonts w:hint="eastAsia"/>
              </w:rPr>
              <w:t>登录失败</w:t>
            </w:r>
          </w:p>
        </w:tc>
        <w:tc>
          <w:tcPr>
            <w:tcW w:w="2268" w:type="dxa"/>
          </w:tcPr>
          <w:p w:rsidR="0040016A" w:rsidRDefault="0040016A" w:rsidP="0040016A">
            <w:r>
              <w:rPr>
                <w:rFonts w:hint="eastAsia"/>
              </w:rPr>
              <w:t>登录失败</w:t>
            </w:r>
          </w:p>
        </w:tc>
      </w:tr>
    </w:tbl>
    <w:p w:rsidR="00813A3A" w:rsidRDefault="00813A3A" w:rsidP="00813A3A">
      <w:pPr>
        <w:pStyle w:val="a9"/>
      </w:pPr>
    </w:p>
    <w:p w:rsidR="00813A3A" w:rsidRDefault="00813A3A" w:rsidP="00813A3A">
      <w:pPr>
        <w:pStyle w:val="a9"/>
      </w:pPr>
    </w:p>
    <w:p w:rsidR="00813A3A" w:rsidRDefault="00813A3A" w:rsidP="00813A3A">
      <w:pPr>
        <w:pStyle w:val="a9"/>
      </w:pPr>
    </w:p>
    <w:p w:rsidR="00813A3A" w:rsidRDefault="00813A3A" w:rsidP="00813A3A">
      <w:pPr>
        <w:pStyle w:val="a9"/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Default="004E79DB" w:rsidP="003E492F">
      <w:pPr>
        <w:pStyle w:val="a9"/>
      </w:pPr>
    </w:p>
    <w:p w:rsidR="004E79DB" w:rsidRPr="003E492F" w:rsidRDefault="004E79DB" w:rsidP="003E492F">
      <w:pPr>
        <w:pStyle w:val="a9"/>
      </w:pPr>
    </w:p>
    <w:p w:rsidR="00F829F1" w:rsidRDefault="00F03B5C" w:rsidP="00C334EA">
      <w:pPr>
        <w:pStyle w:val="1"/>
        <w:rPr>
          <w:b w:val="0"/>
          <w:sz w:val="20"/>
        </w:rPr>
      </w:pPr>
      <w:bookmarkStart w:id="11" w:name="_Toc139033291"/>
      <w:r>
        <w:rPr>
          <w:rFonts w:hint="eastAsia"/>
        </w:rPr>
        <w:lastRenderedPageBreak/>
        <w:t>建议措施</w:t>
      </w:r>
      <w:bookmarkEnd w:id="11"/>
    </w:p>
    <w:p w:rsidR="00C334EA" w:rsidRPr="00C334EA" w:rsidRDefault="00C334EA" w:rsidP="00C334EA">
      <w:pPr>
        <w:ind w:firstLine="720"/>
        <w:rPr>
          <w:rFonts w:hint="eastAsia"/>
        </w:rPr>
      </w:pPr>
      <w:bookmarkStart w:id="12" w:name="_GoBack"/>
      <w:bookmarkEnd w:id="12"/>
      <w:r>
        <w:rPr>
          <w:rFonts w:hint="eastAsia"/>
        </w:rPr>
        <w:t>无</w:t>
      </w:r>
    </w:p>
    <w:p w:rsidR="00F03B5C" w:rsidRDefault="00F03B5C" w:rsidP="002C7CDE">
      <w:pPr>
        <w:pStyle w:val="1"/>
      </w:pPr>
      <w:bookmarkStart w:id="13" w:name="_Toc139033292"/>
      <w:r>
        <w:rPr>
          <w:rFonts w:hint="eastAsia"/>
        </w:rPr>
        <w:t>图</w:t>
      </w:r>
      <w:bookmarkEnd w:id="13"/>
    </w:p>
    <w:p w:rsidR="005E524E" w:rsidRPr="005E524E" w:rsidRDefault="005E524E" w:rsidP="005E524E">
      <w:pPr>
        <w:ind w:left="720"/>
      </w:pPr>
      <w:r>
        <w:rPr>
          <w:rFonts w:hint="eastAsia"/>
        </w:rPr>
        <w:t>无</w:t>
      </w:r>
    </w:p>
    <w:p w:rsidR="002C7CDE" w:rsidRDefault="002C7CDE" w:rsidP="00DD36D5"/>
    <w:p w:rsidR="002C7CDE" w:rsidRPr="002C7CDE" w:rsidRDefault="002C7CDE" w:rsidP="002C7CDE">
      <w:pPr>
        <w:ind w:left="720"/>
      </w:pPr>
      <w:r>
        <w:tab/>
        <w:t xml:space="preserve">  </w:t>
      </w:r>
    </w:p>
    <w:p w:rsidR="002C7CDE" w:rsidRPr="002C7CDE" w:rsidRDefault="002C7CDE" w:rsidP="002C7CDE">
      <w:pPr>
        <w:ind w:left="720"/>
      </w:pPr>
    </w:p>
    <w:sectPr w:rsidR="002C7CDE" w:rsidRPr="002C7CD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E82" w:rsidRDefault="00A85E82">
      <w:r>
        <w:separator/>
      </w:r>
    </w:p>
  </w:endnote>
  <w:endnote w:type="continuationSeparator" w:id="0">
    <w:p w:rsidR="00A85E82" w:rsidRDefault="00A8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334EA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334EA" w:rsidRPr="00C334EA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E82" w:rsidRDefault="00A85E82">
      <w:r>
        <w:separator/>
      </w:r>
    </w:p>
  </w:footnote>
  <w:footnote w:type="continuationSeparator" w:id="0">
    <w:p w:rsidR="00A85E82" w:rsidRDefault="00A85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82717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 w:hint="eastAsia"/>
            </w:rPr>
            <w:t>&lt;</w:t>
          </w:r>
          <w:r w:rsidR="00782717">
            <w:rPr>
              <w:rFonts w:ascii="Times New Roman" w:hint="eastAsia"/>
            </w:rPr>
            <w:t>项目名称</w:t>
          </w:r>
          <w:r w:rsidR="0078271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9F4A11">
            <w:rPr>
              <w:rFonts w:ascii="Times New Roman"/>
              <w:noProof/>
            </w:rPr>
            <w:t>&lt;05/07/2017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C53FF6"/>
    <w:multiLevelType w:val="multilevel"/>
    <w:tmpl w:val="044632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3268C0"/>
    <w:multiLevelType w:val="hybridMultilevel"/>
    <w:tmpl w:val="9B64CCE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367BE8"/>
    <w:multiLevelType w:val="hybridMultilevel"/>
    <w:tmpl w:val="A95E1E3C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58179A"/>
    <w:multiLevelType w:val="hybridMultilevel"/>
    <w:tmpl w:val="2D56B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A81BC8"/>
    <w:multiLevelType w:val="hybridMultilevel"/>
    <w:tmpl w:val="0B225E84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923CF5"/>
    <w:multiLevelType w:val="hybridMultilevel"/>
    <w:tmpl w:val="92928E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20"/>
  </w:num>
  <w:num w:numId="22">
    <w:abstractNumId w:val="3"/>
  </w:num>
  <w:num w:numId="23">
    <w:abstractNumId w:val="14"/>
  </w:num>
  <w:num w:numId="24">
    <w:abstractNumId w:val="25"/>
  </w:num>
  <w:num w:numId="25">
    <w:abstractNumId w:val="19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7"/>
    <w:rsid w:val="00062B3E"/>
    <w:rsid w:val="0019648D"/>
    <w:rsid w:val="002645F9"/>
    <w:rsid w:val="002C7CDE"/>
    <w:rsid w:val="002D6855"/>
    <w:rsid w:val="002F2D43"/>
    <w:rsid w:val="003421D1"/>
    <w:rsid w:val="0035274A"/>
    <w:rsid w:val="003E492F"/>
    <w:rsid w:val="0040016A"/>
    <w:rsid w:val="004E79DB"/>
    <w:rsid w:val="00562945"/>
    <w:rsid w:val="00564A5B"/>
    <w:rsid w:val="005E524E"/>
    <w:rsid w:val="00601825"/>
    <w:rsid w:val="00614FB5"/>
    <w:rsid w:val="00647957"/>
    <w:rsid w:val="00652090"/>
    <w:rsid w:val="00743E5F"/>
    <w:rsid w:val="00752A83"/>
    <w:rsid w:val="00782717"/>
    <w:rsid w:val="00813A3A"/>
    <w:rsid w:val="00860A00"/>
    <w:rsid w:val="00863BA0"/>
    <w:rsid w:val="008D1223"/>
    <w:rsid w:val="0093370F"/>
    <w:rsid w:val="00957030"/>
    <w:rsid w:val="00967F05"/>
    <w:rsid w:val="009A41D9"/>
    <w:rsid w:val="009B5A7D"/>
    <w:rsid w:val="009C6B06"/>
    <w:rsid w:val="009F4A11"/>
    <w:rsid w:val="00A10C2A"/>
    <w:rsid w:val="00A77333"/>
    <w:rsid w:val="00A85B92"/>
    <w:rsid w:val="00A85E82"/>
    <w:rsid w:val="00A96D05"/>
    <w:rsid w:val="00C334EA"/>
    <w:rsid w:val="00C5163B"/>
    <w:rsid w:val="00CA0A89"/>
    <w:rsid w:val="00CA1F36"/>
    <w:rsid w:val="00CB27DC"/>
    <w:rsid w:val="00CB7E8A"/>
    <w:rsid w:val="00D14E50"/>
    <w:rsid w:val="00D67C01"/>
    <w:rsid w:val="00DA2E87"/>
    <w:rsid w:val="00DD36D5"/>
    <w:rsid w:val="00E1457C"/>
    <w:rsid w:val="00E27FC7"/>
    <w:rsid w:val="00E672A3"/>
    <w:rsid w:val="00EB0C46"/>
    <w:rsid w:val="00EF48D1"/>
    <w:rsid w:val="00F03B5C"/>
    <w:rsid w:val="00F829F1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B8DAA6"/>
  <w15:chartTrackingRefBased/>
  <w15:docId w15:val="{415B5B88-2EF8-472C-85DA-C980CD45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InfoBlueChar">
    <w:name w:val="InfoBlue Char"/>
    <w:basedOn w:val="a0"/>
    <w:link w:val="InfoBlue"/>
    <w:rsid w:val="00EB0C46"/>
    <w:rPr>
      <w:i/>
      <w:snapToGrid w:val="0"/>
      <w:color w:val="0000FF"/>
    </w:rPr>
  </w:style>
  <w:style w:type="table" w:styleId="af0">
    <w:name w:val="Table Grid"/>
    <w:basedOn w:val="a1"/>
    <w:rsid w:val="002C7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5E5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911\Desktop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6206A-279A-41FF-81A2-0EBB5FBD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251</TotalTime>
  <Pages>6</Pages>
  <Words>243</Words>
  <Characters>1389</Characters>
  <Application>Microsoft Office Word</Application>
  <DocSecurity>0</DocSecurity>
  <Lines>11</Lines>
  <Paragraphs>3</Paragraphs>
  <ScaleCrop>false</ScaleCrop>
  <Company>&lt;SJTU&gt;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Xinyu Lee</dc:creator>
  <cp:keywords/>
  <cp:lastModifiedBy>Lionel Lee</cp:lastModifiedBy>
  <cp:revision>24</cp:revision>
  <dcterms:created xsi:type="dcterms:W3CDTF">2017-07-05T06:02:00Z</dcterms:created>
  <dcterms:modified xsi:type="dcterms:W3CDTF">2017-09-09T15:54:00Z</dcterms:modified>
</cp:coreProperties>
</file>