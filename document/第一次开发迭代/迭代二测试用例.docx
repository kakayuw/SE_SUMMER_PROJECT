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B45984">
        <w:rPr>
          <w:lang w:eastAsia="zh-CN"/>
        </w:rPr>
        <w:t>&lt;Project Name&gt;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B45984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342E2E" w:rsidRPr="00342E2E" w:rsidRDefault="00342E2E" w:rsidP="00705E9B">
      <w:pPr>
        <w:pStyle w:val="InfoBlue"/>
      </w:pPr>
      <w:r>
        <w:t xml:space="preserve"> </w:t>
      </w:r>
    </w:p>
    <w:p w:rsidR="00B55FA5" w:rsidRDefault="00B55FA5" w:rsidP="0015377D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proofErr w:type="spellStart"/>
      <w:r>
        <w:rPr>
          <w:rFonts w:hint="eastAsia"/>
        </w:rPr>
        <w:lastRenderedPageBreak/>
        <w:t>修订历史记录</w:t>
      </w:r>
      <w:proofErr w:type="spellEnd"/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705E9B">
              <w:rPr>
                <w:rFonts w:hint="eastAsia"/>
              </w:rPr>
              <w:t>29</w:t>
            </w:r>
            <w:r>
              <w:t>/</w:t>
            </w:r>
            <w:r w:rsidR="00705E9B">
              <w:rPr>
                <w:rFonts w:hint="eastAsia"/>
              </w:rPr>
              <w:t>7</w:t>
            </w:r>
            <w:r>
              <w:t>/</w:t>
            </w:r>
            <w:bookmarkStart w:id="0" w:name="_GoBack"/>
            <w:bookmarkEnd w:id="0"/>
            <w:r w:rsidR="00705E9B">
              <w:rPr>
                <w:rFonts w:hint="eastAsia"/>
                <w:lang w:eastAsia="zh-CN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705E9B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&lt;</w:t>
            </w:r>
            <w:r w:rsidR="00705E9B">
              <w:rPr>
                <w:rFonts w:hint="eastAsia"/>
                <w:lang w:eastAsia="zh-CN"/>
              </w:rPr>
              <w:t>第一次开发迭代（迭代二）测试用例</w:t>
            </w:r>
            <w:r>
              <w:rPr>
                <w:lang w:eastAsia="zh-CN"/>
              </w:rP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705E9B">
              <w:rPr>
                <w:rFonts w:hint="eastAsia"/>
                <w:lang w:eastAsia="zh-CN"/>
              </w:rPr>
              <w:t>唐天成</w:t>
            </w:r>
            <w:r>
              <w:t>&gt;</w:t>
            </w: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4F3649">
        <w:rPr>
          <w:noProof/>
        </w:rPr>
      </w:r>
      <w:r w:rsidR="004F3649">
        <w:rPr>
          <w:noProof/>
        </w:rPr>
        <w:fldChar w:fldCharType="separate"/>
      </w:r>
      <w:r w:rsidR="00B45984">
        <w:rPr>
          <w:noProof/>
        </w:rPr>
        <w:t>2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测试用例分类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_Toc110843665 \h </w:instrText>
      </w:r>
      <w:r>
        <w:rPr>
          <w:noProof/>
        </w:rPr>
      </w:r>
      <w:r>
        <w:rPr>
          <w:noProof/>
        </w:rPr>
        <w:fldChar w:fldCharType="separate"/>
      </w:r>
      <w:r w:rsidR="00B45984">
        <w:rPr>
          <w:noProof/>
        </w:rPr>
        <w:t>2</w:t>
      </w:r>
      <w:r>
        <w:rPr>
          <w:noProof/>
        </w:rPr>
        <w:fldChar w:fldCharType="end"/>
      </w:r>
    </w:p>
    <w:p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 w:rsidR="004523ED">
        <w:lastRenderedPageBreak/>
        <w:fldChar w:fldCharType="begin"/>
      </w:r>
      <w:r w:rsidR="004523ED">
        <w:instrText xml:space="preserve"> TITLE  \* MERGEFORMAT </w:instrText>
      </w:r>
      <w:r w:rsidR="004523ED">
        <w:fldChar w:fldCharType="separate"/>
      </w:r>
      <w:proofErr w:type="spellStart"/>
      <w:r w:rsidR="00B45984">
        <w:rPr>
          <w:rFonts w:hint="eastAsia"/>
        </w:rPr>
        <w:t>测试用例</w:t>
      </w:r>
      <w:proofErr w:type="spellEnd"/>
      <w:r w:rsidR="004523ED">
        <w:fldChar w:fldCharType="end"/>
      </w:r>
    </w:p>
    <w:p w:rsidR="00F449B6" w:rsidRDefault="00F449B6" w:rsidP="00F449B6">
      <w:pPr>
        <w:pStyle w:val="1"/>
      </w:pPr>
      <w:bookmarkStart w:id="1" w:name="_Toc498761760"/>
      <w:bookmarkStart w:id="2" w:name="_Toc110843658"/>
      <w:bookmarkStart w:id="3" w:name="_Toc456598591"/>
      <w:bookmarkStart w:id="4" w:name="_Toc456600922"/>
      <w:proofErr w:type="spellStart"/>
      <w:r>
        <w:rPr>
          <w:rFonts w:hint="eastAsia"/>
        </w:rPr>
        <w:t>简介</w:t>
      </w:r>
      <w:bookmarkEnd w:id="1"/>
      <w:bookmarkEnd w:id="2"/>
      <w:proofErr w:type="spellEnd"/>
    </w:p>
    <w:p w:rsidR="00F449B6" w:rsidRDefault="006A6E0A" w:rsidP="00F449B6">
      <w:pPr>
        <w:pStyle w:val="2"/>
      </w:pPr>
      <w:bookmarkStart w:id="5" w:name="_Toc498761761"/>
      <w:bookmarkStart w:id="6" w:name="_Toc110843659"/>
      <w:proofErr w:type="spellStart"/>
      <w:r>
        <w:rPr>
          <w:rFonts w:hint="eastAsia"/>
        </w:rPr>
        <w:t>目的</w:t>
      </w:r>
      <w:bookmarkEnd w:id="5"/>
      <w:bookmarkEnd w:id="6"/>
      <w:proofErr w:type="spellEnd"/>
    </w:p>
    <w:p w:rsidR="006A6E0A" w:rsidRPr="006A6E0A" w:rsidRDefault="006A6E0A" w:rsidP="006A6E0A">
      <w:pPr>
        <w:pStyle w:val="2"/>
        <w:numPr>
          <w:ilvl w:val="0"/>
          <w:numId w:val="0"/>
        </w:numPr>
        <w:ind w:left="720"/>
        <w:rPr>
          <w:b w:val="0"/>
          <w:lang w:eastAsia="zh-CN"/>
        </w:rPr>
      </w:pPr>
      <w:bookmarkStart w:id="7" w:name="_Toc498761762"/>
      <w:bookmarkStart w:id="8" w:name="_Toc110843660"/>
      <w:r>
        <w:rPr>
          <w:rFonts w:hint="eastAsia"/>
          <w:b w:val="0"/>
          <w:lang w:eastAsia="zh-CN"/>
        </w:rPr>
        <w:t>此测试用例用于测试迭代二实现的全部功能，并且对迭代</w:t>
      </w:r>
      <w:proofErr w:type="gramStart"/>
      <w:r>
        <w:rPr>
          <w:rFonts w:hint="eastAsia"/>
          <w:b w:val="0"/>
          <w:lang w:eastAsia="zh-CN"/>
        </w:rPr>
        <w:t>一</w:t>
      </w:r>
      <w:proofErr w:type="gramEnd"/>
      <w:r>
        <w:rPr>
          <w:rFonts w:hint="eastAsia"/>
          <w:b w:val="0"/>
          <w:lang w:eastAsia="zh-CN"/>
        </w:rPr>
        <w:t>的登录和注册功能进行回归测试。这些功能包含了本项目的核心功能。</w:t>
      </w:r>
    </w:p>
    <w:p w:rsidR="00F449B6" w:rsidRDefault="00F449B6" w:rsidP="00F449B6">
      <w:pPr>
        <w:pStyle w:val="2"/>
      </w:pPr>
      <w:proofErr w:type="spellStart"/>
      <w:r>
        <w:rPr>
          <w:rFonts w:hint="eastAsia"/>
        </w:rPr>
        <w:t>范围</w:t>
      </w:r>
      <w:bookmarkEnd w:id="7"/>
      <w:bookmarkEnd w:id="8"/>
      <w:proofErr w:type="spellEnd"/>
    </w:p>
    <w:p w:rsidR="006A6E0A" w:rsidRPr="00786B89" w:rsidRDefault="006A6E0A" w:rsidP="006A6E0A">
      <w:pPr>
        <w:pStyle w:val="a9"/>
        <w:rPr>
          <w:lang w:eastAsia="zh-CN"/>
        </w:rPr>
      </w:pPr>
      <w:bookmarkStart w:id="9" w:name="_Toc498761763"/>
      <w:bookmarkStart w:id="10" w:name="_Toc110843661"/>
      <w:r>
        <w:rPr>
          <w:rFonts w:hint="eastAsia"/>
          <w:lang w:eastAsia="zh-CN"/>
        </w:rPr>
        <w:t>此测试用例测试的范围为：边走边</w:t>
      </w:r>
      <w:proofErr w:type="gramStart"/>
      <w:r>
        <w:rPr>
          <w:rFonts w:hint="eastAsia"/>
          <w:lang w:eastAsia="zh-CN"/>
        </w:rPr>
        <w:t>拍项目</w:t>
      </w:r>
      <w:proofErr w:type="gramEnd"/>
      <w:r>
        <w:rPr>
          <w:rFonts w:hint="eastAsia"/>
          <w:lang w:eastAsia="zh-CN"/>
        </w:rPr>
        <w:t>中前</w:t>
      </w:r>
      <w:proofErr w:type="gramStart"/>
      <w:r>
        <w:rPr>
          <w:rFonts w:hint="eastAsia"/>
          <w:lang w:eastAsia="zh-CN"/>
        </w:rPr>
        <w:t>端</w:t>
      </w:r>
      <w:proofErr w:type="gramEnd"/>
      <w:r>
        <w:rPr>
          <w:rFonts w:hint="eastAsia"/>
          <w:lang w:eastAsia="zh-CN"/>
        </w:rPr>
        <w:t>安卓端的登录、注册、照片、路线、</w:t>
      </w:r>
      <w:r w:rsidR="003C19DD">
        <w:rPr>
          <w:rFonts w:hint="eastAsia"/>
          <w:lang w:eastAsia="zh-CN"/>
        </w:rPr>
        <w:t>分享、</w:t>
      </w:r>
      <w:r>
        <w:rPr>
          <w:rFonts w:hint="eastAsia"/>
          <w:lang w:eastAsia="zh-CN"/>
        </w:rPr>
        <w:t>好友、个人信息模块和后端的接收并处理</w:t>
      </w:r>
      <w:r w:rsidR="00C1286E">
        <w:rPr>
          <w:rFonts w:hint="eastAsia"/>
          <w:lang w:eastAsia="zh-CN"/>
        </w:rPr>
        <w:t>前端各类请求以及用户信息管理的</w:t>
      </w:r>
      <w:r>
        <w:rPr>
          <w:rFonts w:hint="eastAsia"/>
          <w:lang w:eastAsia="zh-CN"/>
        </w:rPr>
        <w:t>模块。</w:t>
      </w:r>
    </w:p>
    <w:p w:rsidR="00F449B6" w:rsidRDefault="00F449B6" w:rsidP="00F449B6">
      <w:pPr>
        <w:pStyle w:val="2"/>
        <w:rPr>
          <w:lang w:eastAsia="zh-CN"/>
        </w:rPr>
      </w:pPr>
      <w:r>
        <w:rPr>
          <w:rFonts w:hint="eastAsia"/>
          <w:lang w:eastAsia="zh-CN"/>
        </w:rPr>
        <w:t>定义、首字母缩写词和缩略语</w:t>
      </w:r>
      <w:bookmarkEnd w:id="9"/>
      <w:bookmarkEnd w:id="10"/>
    </w:p>
    <w:p w:rsidR="00C1286E" w:rsidRDefault="00C1286E" w:rsidP="00C1286E">
      <w:pPr>
        <w:pStyle w:val="2"/>
        <w:numPr>
          <w:ilvl w:val="0"/>
          <w:numId w:val="0"/>
        </w:numPr>
        <w:ind w:left="720"/>
      </w:pPr>
      <w:bookmarkStart w:id="11" w:name="_Toc498761764"/>
      <w:bookmarkStart w:id="12" w:name="_Toc110843662"/>
      <w:r>
        <w:rPr>
          <w:rFonts w:hint="eastAsia"/>
          <w:lang w:eastAsia="zh-CN"/>
        </w:rPr>
        <w:t>无</w:t>
      </w:r>
    </w:p>
    <w:p w:rsidR="00F449B6" w:rsidRDefault="00C1286E" w:rsidP="00F449B6">
      <w:pPr>
        <w:pStyle w:val="2"/>
      </w:pPr>
      <w:proofErr w:type="spellStart"/>
      <w:r>
        <w:rPr>
          <w:rFonts w:hint="eastAsia"/>
        </w:rPr>
        <w:t>参考资料</w:t>
      </w:r>
      <w:bookmarkEnd w:id="11"/>
      <w:bookmarkEnd w:id="12"/>
      <w:proofErr w:type="spellEnd"/>
    </w:p>
    <w:p w:rsidR="00C1286E" w:rsidRPr="00C1286E" w:rsidRDefault="00C1286E" w:rsidP="00C1286E">
      <w:pPr>
        <w:ind w:left="720"/>
        <w:rPr>
          <w:rFonts w:eastAsia="PMingLiU"/>
          <w:lang w:eastAsia="zh-TW"/>
        </w:rPr>
      </w:pPr>
      <w:r w:rsidRPr="001B13CB">
        <w:rPr>
          <w:rFonts w:hint="eastAsia"/>
          <w:lang w:eastAsia="zh-TW"/>
        </w:rPr>
        <w:t>沈备军，陈昊鹏，陈雨亭</w:t>
      </w:r>
      <w:r w:rsidRPr="001B13CB">
        <w:rPr>
          <w:rFonts w:hint="eastAsia"/>
          <w:lang w:eastAsia="zh-TW"/>
        </w:rPr>
        <w:t>.</w:t>
      </w:r>
      <w:r w:rsidRPr="001B13CB">
        <w:rPr>
          <w:rFonts w:hint="eastAsia"/>
          <w:lang w:eastAsia="zh-TW"/>
        </w:rPr>
        <w:t>《软件工程原理》</w:t>
      </w:r>
      <w:r w:rsidRPr="001B13CB">
        <w:rPr>
          <w:rFonts w:hint="eastAsia"/>
          <w:lang w:eastAsia="zh-TW"/>
        </w:rPr>
        <w:t xml:space="preserve">2013.2 </w:t>
      </w:r>
      <w:r w:rsidRPr="001B13CB">
        <w:rPr>
          <w:rFonts w:hint="eastAsia"/>
          <w:lang w:eastAsia="zh-TW"/>
        </w:rPr>
        <w:t>高等教育出版社</w:t>
      </w:r>
    </w:p>
    <w:p w:rsidR="00F449B6" w:rsidRDefault="00F449B6" w:rsidP="00F449B6">
      <w:pPr>
        <w:pStyle w:val="2"/>
      </w:pPr>
      <w:bookmarkStart w:id="13" w:name="_Toc498761765"/>
      <w:bookmarkStart w:id="14" w:name="_Toc110843663"/>
      <w:bookmarkEnd w:id="3"/>
      <w:bookmarkEnd w:id="4"/>
      <w:proofErr w:type="spellStart"/>
      <w:r>
        <w:rPr>
          <w:rFonts w:hint="eastAsia"/>
        </w:rPr>
        <w:t>概述</w:t>
      </w:r>
      <w:bookmarkEnd w:id="13"/>
      <w:bookmarkEnd w:id="14"/>
      <w:proofErr w:type="spellEnd"/>
    </w:p>
    <w:p w:rsidR="00C1286E" w:rsidRPr="00C1286E" w:rsidRDefault="00C1286E" w:rsidP="00C1286E">
      <w:pPr>
        <w:pStyle w:val="a9"/>
        <w:rPr>
          <w:lang w:eastAsia="zh-CN"/>
        </w:rPr>
      </w:pPr>
      <w:r>
        <w:rPr>
          <w:rFonts w:hint="eastAsia"/>
          <w:lang w:eastAsia="zh-CN"/>
        </w:rPr>
        <w:t>此测试用例包含了对边走边拍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的迭代</w:t>
      </w:r>
      <w:proofErr w:type="gramStart"/>
      <w:r>
        <w:rPr>
          <w:rFonts w:hint="eastAsia"/>
          <w:lang w:eastAsia="zh-CN"/>
        </w:rPr>
        <w:t>二全部</w:t>
      </w:r>
      <w:proofErr w:type="gramEnd"/>
      <w:r>
        <w:rPr>
          <w:rFonts w:hint="eastAsia"/>
          <w:lang w:eastAsia="zh-CN"/>
        </w:rPr>
        <w:t>功能的测试和对迭代一登录和注册功能的回归测试，包括了各个功能成功与否的各种可能性。我们</w:t>
      </w:r>
      <w:proofErr w:type="gramStart"/>
      <w:r>
        <w:rPr>
          <w:rFonts w:hint="eastAsia"/>
          <w:lang w:eastAsia="zh-CN"/>
        </w:rPr>
        <w:t>通过白盒测试</w:t>
      </w:r>
      <w:proofErr w:type="gramEnd"/>
      <w:r>
        <w:rPr>
          <w:rFonts w:hint="eastAsia"/>
          <w:lang w:eastAsia="zh-CN"/>
        </w:rPr>
        <w:t>的方式进行测试。</w:t>
      </w:r>
    </w:p>
    <w:p w:rsidR="004F3649" w:rsidRDefault="004F3649" w:rsidP="004F3649">
      <w:pPr>
        <w:pStyle w:val="1"/>
        <w:rPr>
          <w:lang w:eastAsia="zh-CN"/>
        </w:rPr>
      </w:pPr>
      <w:bookmarkStart w:id="15" w:name="_Toc110843664"/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>1</w:t>
      </w:r>
      <w:bookmarkEnd w:id="15"/>
    </w:p>
    <w:p w:rsidR="0015377D" w:rsidRPr="0015377D" w:rsidRDefault="0015377D" w:rsidP="0015377D">
      <w:pPr>
        <w:ind w:left="720"/>
        <w:rPr>
          <w:lang w:eastAsia="zh-CN"/>
        </w:rPr>
      </w:pPr>
      <w:r>
        <w:rPr>
          <w:rFonts w:hint="eastAsia"/>
          <w:lang w:eastAsia="zh-CN"/>
        </w:rPr>
        <w:t>我们</w:t>
      </w:r>
      <w:proofErr w:type="gramStart"/>
      <w:r>
        <w:rPr>
          <w:rFonts w:hint="eastAsia"/>
          <w:lang w:eastAsia="zh-CN"/>
        </w:rPr>
        <w:t>通过白盒测试</w:t>
      </w:r>
      <w:proofErr w:type="gramEnd"/>
      <w:r>
        <w:rPr>
          <w:rFonts w:hint="eastAsia"/>
          <w:lang w:eastAsia="zh-CN"/>
        </w:rPr>
        <w:t>的方式对我们迭代二的版本进行测试。</w:t>
      </w:r>
    </w:p>
    <w:p w:rsidR="0059232E" w:rsidRDefault="00F449B6" w:rsidP="0059232E">
      <w:pPr>
        <w:pStyle w:val="2"/>
        <w:rPr>
          <w:lang w:eastAsia="zh-CN"/>
        </w:rPr>
      </w:pPr>
      <w:bookmarkStart w:id="16" w:name="_Toc110843665"/>
      <w:r>
        <w:rPr>
          <w:rFonts w:hint="eastAsia"/>
          <w:lang w:eastAsia="zh-CN"/>
        </w:rPr>
        <w:t>测试用例</w:t>
      </w:r>
      <w:r w:rsidR="0059232E">
        <w:rPr>
          <w:rFonts w:hint="eastAsia"/>
          <w:lang w:eastAsia="zh-CN"/>
        </w:rPr>
        <w:t xml:space="preserve"> #1</w:t>
      </w:r>
      <w:bookmarkEnd w:id="16"/>
      <w:r w:rsidR="0015377D">
        <w:rPr>
          <w:rFonts w:hint="eastAsia"/>
          <w:lang w:eastAsia="zh-CN"/>
        </w:rPr>
        <w:t>——</w:t>
      </w:r>
      <w:bookmarkStart w:id="17" w:name="_Hlk489045951"/>
      <w:r w:rsidR="0015377D">
        <w:rPr>
          <w:rFonts w:hint="eastAsia"/>
          <w:lang w:eastAsia="zh-CN"/>
        </w:rPr>
        <w:t>录制路线和拍摄照片</w:t>
      </w:r>
      <w:bookmarkEnd w:id="17"/>
      <w:r w:rsidR="0015377D">
        <w:rPr>
          <w:rFonts w:hint="eastAsia"/>
          <w:lang w:eastAsia="zh-CN"/>
        </w:rPr>
        <w:t>（基于代码的测试）</w:t>
      </w:r>
    </w:p>
    <w:p w:rsidR="002E1ADE" w:rsidRDefault="002E1ADE" w:rsidP="002E1ADE">
      <w:pPr>
        <w:ind w:left="720"/>
        <w:rPr>
          <w:lang w:eastAsia="zh-CN"/>
        </w:rPr>
      </w:pPr>
      <w:r>
        <w:rPr>
          <w:rFonts w:hint="eastAsia"/>
          <w:lang w:eastAsia="zh-CN"/>
        </w:rPr>
        <w:t>通过路径覆盖的方式对</w:t>
      </w:r>
      <w:r w:rsidRPr="002E1ADE">
        <w:rPr>
          <w:rFonts w:hint="eastAsia"/>
          <w:lang w:eastAsia="zh-CN"/>
        </w:rPr>
        <w:t>录制路线和拍摄照片</w:t>
      </w:r>
      <w:r>
        <w:rPr>
          <w:rFonts w:hint="eastAsia"/>
          <w:lang w:eastAsia="zh-CN"/>
        </w:rPr>
        <w:t>的功能编写了以下的测试用例。</w:t>
      </w:r>
    </w:p>
    <w:p w:rsidR="002E1ADE" w:rsidRPr="002E1ADE" w:rsidRDefault="002E1ADE" w:rsidP="002E1ADE">
      <w:pPr>
        <w:ind w:left="720"/>
        <w:rPr>
          <w:lang w:eastAsia="zh-CN"/>
        </w:rPr>
      </w:pPr>
      <w:r>
        <w:rPr>
          <w:noProof/>
        </w:rPr>
        <w:drawing>
          <wp:inline distT="0" distB="0" distL="0" distR="0" wp14:anchorId="0F98680C" wp14:editId="58781F3B">
            <wp:extent cx="3101340" cy="3022089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688" cy="304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E8" w:rsidRP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 w:rsidR="00F449B6">
        <w:rPr>
          <w:rFonts w:hint="eastAsia"/>
          <w:lang w:eastAsia="zh-CN"/>
        </w:rPr>
        <w:t>前置条件</w:t>
      </w:r>
    </w:p>
    <w:p w:rsidR="0059232E" w:rsidRPr="0015377D" w:rsidRDefault="0015377D" w:rsidP="0015377D">
      <w:pPr>
        <w:pStyle w:val="InfoBlue"/>
      </w:pPr>
      <w:r w:rsidRPr="0015377D">
        <w:rPr>
          <w:rFonts w:hint="eastAsia"/>
        </w:rPr>
        <w:t>登录成功</w:t>
      </w:r>
    </w:p>
    <w:p w:rsidR="0015377D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2) </w:t>
      </w:r>
      <w:r w:rsidR="00F449B6">
        <w:rPr>
          <w:rFonts w:hint="eastAsia"/>
          <w:lang w:eastAsia="zh-CN"/>
        </w:rPr>
        <w:t>测试输入</w:t>
      </w:r>
    </w:p>
    <w:tbl>
      <w:tblPr>
        <w:tblStyle w:val="af0"/>
        <w:tblW w:w="5080" w:type="dxa"/>
        <w:tblInd w:w="727" w:type="dxa"/>
        <w:tblLook w:val="04A0" w:firstRow="1" w:lastRow="0" w:firstColumn="1" w:lastColumn="0" w:noHBand="0" w:noVBand="1"/>
      </w:tblPr>
      <w:tblGrid>
        <w:gridCol w:w="868"/>
        <w:gridCol w:w="1112"/>
        <w:gridCol w:w="1399"/>
        <w:gridCol w:w="1701"/>
      </w:tblGrid>
      <w:tr w:rsidR="00637F46" w:rsidTr="00637F46">
        <w:tc>
          <w:tcPr>
            <w:tcW w:w="868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1112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399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拍摄照片数</w:t>
            </w:r>
          </w:p>
        </w:tc>
        <w:tc>
          <w:tcPr>
            <w:tcW w:w="1701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里程</w:t>
            </w:r>
          </w:p>
        </w:tc>
      </w:tr>
      <w:tr w:rsidR="00637F46" w:rsidTr="00637F46">
        <w:tc>
          <w:tcPr>
            <w:tcW w:w="868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12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399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0.1km</w:t>
            </w:r>
            <w:r>
              <w:rPr>
                <w:rFonts w:hint="eastAsia"/>
                <w:lang w:eastAsia="zh-CN"/>
              </w:rPr>
              <w:t>左右</w:t>
            </w:r>
          </w:p>
        </w:tc>
      </w:tr>
      <w:tr w:rsidR="00637F46" w:rsidTr="00637F46">
        <w:tc>
          <w:tcPr>
            <w:tcW w:w="868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12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399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1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1km</w:t>
            </w:r>
            <w:r>
              <w:rPr>
                <w:rFonts w:hint="eastAsia"/>
                <w:lang w:eastAsia="zh-CN"/>
              </w:rPr>
              <w:t>左右</w:t>
            </w:r>
          </w:p>
        </w:tc>
      </w:tr>
      <w:tr w:rsidR="00637F46" w:rsidTr="00637F46">
        <w:tc>
          <w:tcPr>
            <w:tcW w:w="868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12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399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701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0.2km</w:t>
            </w:r>
            <w:r>
              <w:rPr>
                <w:rFonts w:hint="eastAsia"/>
                <w:lang w:eastAsia="zh-CN"/>
              </w:rPr>
              <w:t>左右</w:t>
            </w:r>
          </w:p>
        </w:tc>
      </w:tr>
      <w:tr w:rsidR="00637F46" w:rsidTr="00637F46">
        <w:tc>
          <w:tcPr>
            <w:tcW w:w="868" w:type="dxa"/>
          </w:tcPr>
          <w:p w:rsidR="00637F46" w:rsidRDefault="00E37DE4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12" w:type="dxa"/>
          </w:tcPr>
          <w:p w:rsidR="00637F46" w:rsidRDefault="00D23237" w:rsidP="004F3649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399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1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0.5km</w:t>
            </w:r>
            <w:r>
              <w:rPr>
                <w:rFonts w:hint="eastAsia"/>
                <w:lang w:eastAsia="zh-CN"/>
              </w:rPr>
              <w:t>左右</w:t>
            </w:r>
          </w:p>
        </w:tc>
      </w:tr>
    </w:tbl>
    <w:p w:rsidR="0015377D" w:rsidRPr="00CA0CE8" w:rsidRDefault="0015377D" w:rsidP="004F3649">
      <w:pPr>
        <w:rPr>
          <w:lang w:eastAsia="zh-CN"/>
        </w:rPr>
      </w:pPr>
    </w:p>
    <w:p w:rsidR="00CA0CE8" w:rsidRPr="00CA0CE8" w:rsidRDefault="004F3649" w:rsidP="004F3649">
      <w:r>
        <w:rPr>
          <w:rFonts w:hint="eastAsia"/>
          <w:lang w:eastAsia="zh-CN"/>
        </w:rPr>
        <w:t xml:space="preserve">3) </w:t>
      </w:r>
      <w:r w:rsidR="00F449B6">
        <w:rPr>
          <w:rFonts w:hint="eastAsia"/>
          <w:lang w:eastAsia="zh-CN"/>
        </w:rPr>
        <w:t>观察点</w:t>
      </w:r>
    </w:p>
    <w:p w:rsidR="0059232E" w:rsidRPr="00BF3B28" w:rsidRDefault="0015377D" w:rsidP="0015377D">
      <w:pPr>
        <w:pStyle w:val="InfoBlue"/>
      </w:pPr>
      <w:r>
        <w:rPr>
          <w:rFonts w:hint="eastAsia"/>
        </w:rPr>
        <w:t>无</w:t>
      </w:r>
    </w:p>
    <w:p w:rsidR="00CA0CE8" w:rsidRPr="00CA0CE8" w:rsidRDefault="004F3649" w:rsidP="004F3649">
      <w:r>
        <w:rPr>
          <w:rFonts w:hint="eastAsia"/>
          <w:lang w:eastAsia="zh-CN"/>
        </w:rPr>
        <w:t xml:space="preserve">4) </w:t>
      </w:r>
      <w:r w:rsidR="00F449B6">
        <w:rPr>
          <w:rFonts w:hint="eastAsia"/>
          <w:lang w:eastAsia="zh-CN"/>
        </w:rPr>
        <w:t>控制点</w:t>
      </w:r>
    </w:p>
    <w:p w:rsidR="0059232E" w:rsidRPr="00BF3B28" w:rsidRDefault="0015377D" w:rsidP="0015377D">
      <w:pPr>
        <w:pStyle w:val="InfoBlue"/>
      </w:pPr>
      <w:r>
        <w:rPr>
          <w:rFonts w:hint="eastAsia"/>
        </w:rPr>
        <w:t>无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 w:rsidR="00F449B6">
        <w:rPr>
          <w:rFonts w:hint="eastAsia"/>
          <w:lang w:eastAsia="zh-CN"/>
        </w:rPr>
        <w:t>预期结果</w:t>
      </w:r>
    </w:p>
    <w:p w:rsidR="00637F46" w:rsidRPr="00CA0CE8" w:rsidRDefault="00637F46" w:rsidP="004F364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设用户</w:t>
      </w:r>
      <w:r>
        <w:rPr>
          <w:lang w:eastAsia="zh-CN"/>
        </w:rPr>
        <w:t>3</w:t>
      </w:r>
      <w:r>
        <w:rPr>
          <w:rFonts w:hint="eastAsia"/>
          <w:lang w:eastAsia="zh-CN"/>
        </w:rPr>
        <w:t>以前录制过的路线为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，用户</w:t>
      </w:r>
      <w:r>
        <w:rPr>
          <w:lang w:eastAsia="zh-CN"/>
        </w:rPr>
        <w:t>4</w:t>
      </w:r>
      <w:r>
        <w:rPr>
          <w:rFonts w:hint="eastAsia"/>
          <w:lang w:eastAsia="zh-CN"/>
        </w:rPr>
        <w:t>以前录制过的路线为</w:t>
      </w:r>
      <w:r>
        <w:rPr>
          <w:rFonts w:hint="eastAsia"/>
          <w:lang w:eastAsia="zh-CN"/>
        </w:rPr>
        <w:t>b</w:t>
      </w: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1696"/>
        <w:gridCol w:w="6663"/>
      </w:tblGrid>
      <w:tr w:rsidR="00637F46" w:rsidTr="00775312">
        <w:tc>
          <w:tcPr>
            <w:tcW w:w="1696" w:type="dxa"/>
          </w:tcPr>
          <w:p w:rsidR="00637F46" w:rsidRDefault="00637F46" w:rsidP="004F3649"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6663" w:type="dxa"/>
          </w:tcPr>
          <w:p w:rsidR="00637F46" w:rsidRDefault="00637F46" w:rsidP="004F3649"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637F46" w:rsidTr="00775312">
        <w:tc>
          <w:tcPr>
            <w:tcW w:w="1696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663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路线照片的列表中包括</w:t>
            </w:r>
            <w:r>
              <w:rPr>
                <w:rFonts w:hint="eastAsia"/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和用例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新录制的路线</w:t>
            </w:r>
          </w:p>
        </w:tc>
      </w:tr>
      <w:tr w:rsidR="00637F46" w:rsidTr="00775312">
        <w:tc>
          <w:tcPr>
            <w:tcW w:w="1696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663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路线照片的列表中包括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和用例</w:t>
            </w:r>
            <w:r w:rsidR="00775312"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新录制的路线</w:t>
            </w:r>
          </w:p>
        </w:tc>
      </w:tr>
      <w:tr w:rsidR="00637F46" w:rsidTr="00775312">
        <w:tc>
          <w:tcPr>
            <w:tcW w:w="1696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663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路线照片的列表中包括</w:t>
            </w:r>
            <w:r>
              <w:rPr>
                <w:rFonts w:hint="eastAsia"/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和用例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新录制的路线</w:t>
            </w:r>
          </w:p>
        </w:tc>
      </w:tr>
      <w:tr w:rsidR="00637F46" w:rsidTr="00775312">
        <w:tc>
          <w:tcPr>
            <w:tcW w:w="1696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6663" w:type="dxa"/>
          </w:tcPr>
          <w:p w:rsidR="00637F46" w:rsidRDefault="00637F46" w:rsidP="004F3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路线照片的列表中包括</w:t>
            </w:r>
            <w:r>
              <w:rPr>
                <w:rFonts w:hint="eastAsia"/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和用例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新录制的路线</w:t>
            </w:r>
          </w:p>
        </w:tc>
      </w:tr>
    </w:tbl>
    <w:p w:rsidR="00637F46" w:rsidRPr="00CA0CE8" w:rsidRDefault="00637F46" w:rsidP="004F3649">
      <w:pPr>
        <w:rPr>
          <w:lang w:eastAsia="zh-CN"/>
        </w:rPr>
      </w:pPr>
    </w:p>
    <w:p w:rsidR="00CA0CE8" w:rsidRPr="00CA0CE8" w:rsidRDefault="004F3649" w:rsidP="004F3649">
      <w:r>
        <w:rPr>
          <w:rFonts w:hint="eastAsia"/>
          <w:lang w:eastAsia="zh-CN"/>
        </w:rPr>
        <w:t xml:space="preserve">6) </w:t>
      </w:r>
      <w:r w:rsidR="00F449B6">
        <w:rPr>
          <w:rFonts w:hint="eastAsia"/>
          <w:lang w:eastAsia="zh-CN"/>
        </w:rPr>
        <w:t>后置条件</w:t>
      </w:r>
    </w:p>
    <w:p w:rsidR="0059232E" w:rsidRPr="00BF3B28" w:rsidRDefault="0015377D" w:rsidP="0015377D">
      <w:pPr>
        <w:pStyle w:val="InfoBlue"/>
      </w:pPr>
      <w:r>
        <w:rPr>
          <w:rFonts w:hint="eastAsia"/>
        </w:rPr>
        <w:t>无</w:t>
      </w:r>
    </w:p>
    <w:p w:rsidR="00775312" w:rsidRDefault="00775312" w:rsidP="00775312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>
        <w:rPr>
          <w:lang w:eastAsia="zh-CN"/>
        </w:rPr>
        <w:t>2</w:t>
      </w:r>
      <w:r>
        <w:rPr>
          <w:rFonts w:hint="eastAsia"/>
          <w:lang w:eastAsia="zh-CN"/>
        </w:rPr>
        <w:t>——分享路线和照片（基于代码的测试）</w:t>
      </w:r>
    </w:p>
    <w:p w:rsidR="00D23237" w:rsidRPr="00CA0CE8" w:rsidRDefault="00D23237" w:rsidP="00D2323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D23237" w:rsidRPr="0015377D" w:rsidRDefault="00D23237" w:rsidP="00D23237">
      <w:pPr>
        <w:pStyle w:val="InfoBlue"/>
      </w:pPr>
      <w:r w:rsidRPr="0015377D">
        <w:rPr>
          <w:rFonts w:hint="eastAsia"/>
        </w:rPr>
        <w:t>登录成功</w:t>
      </w:r>
      <w:r>
        <w:rPr>
          <w:rFonts w:hint="eastAsia"/>
        </w:rPr>
        <w:t>，且测试用例</w:t>
      </w:r>
      <w:r>
        <w:rPr>
          <w:rFonts w:hint="eastAsia"/>
        </w:rPr>
        <w:t>1</w:t>
      </w:r>
      <w:r>
        <w:rPr>
          <w:rFonts w:hint="eastAsia"/>
        </w:rPr>
        <w:t>已成功地录制完路线</w:t>
      </w:r>
    </w:p>
    <w:p w:rsidR="00D23237" w:rsidRDefault="00D23237" w:rsidP="00D2323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tbl>
      <w:tblPr>
        <w:tblStyle w:val="af0"/>
        <w:tblW w:w="6072" w:type="dxa"/>
        <w:tblInd w:w="727" w:type="dxa"/>
        <w:tblLook w:val="04A0" w:firstRow="1" w:lastRow="0" w:firstColumn="1" w:lastColumn="0" w:noHBand="0" w:noVBand="1"/>
      </w:tblPr>
      <w:tblGrid>
        <w:gridCol w:w="868"/>
        <w:gridCol w:w="1112"/>
        <w:gridCol w:w="2368"/>
        <w:gridCol w:w="1724"/>
      </w:tblGrid>
      <w:tr w:rsidR="00D23237" w:rsidTr="00D23237">
        <w:tc>
          <w:tcPr>
            <w:tcW w:w="868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1112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368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分享的路线</w:t>
            </w:r>
          </w:p>
        </w:tc>
        <w:tc>
          <w:tcPr>
            <w:tcW w:w="1724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分享方式</w:t>
            </w:r>
          </w:p>
        </w:tc>
      </w:tr>
      <w:tr w:rsidR="00D23237" w:rsidTr="00D23237">
        <w:tc>
          <w:tcPr>
            <w:tcW w:w="868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12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68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中的序号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24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大众分享</w:t>
            </w:r>
          </w:p>
        </w:tc>
      </w:tr>
      <w:tr w:rsidR="00D23237" w:rsidTr="00D23237">
        <w:tc>
          <w:tcPr>
            <w:tcW w:w="868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12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368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中的序号</w:t>
            </w:r>
            <w:r>
              <w:rPr>
                <w:lang w:eastAsia="zh-CN"/>
              </w:rPr>
              <w:t>2</w:t>
            </w:r>
          </w:p>
        </w:tc>
        <w:tc>
          <w:tcPr>
            <w:tcW w:w="1724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好友分享</w:t>
            </w:r>
          </w:p>
        </w:tc>
      </w:tr>
      <w:tr w:rsidR="00D23237" w:rsidTr="00D23237">
        <w:tc>
          <w:tcPr>
            <w:tcW w:w="868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12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68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中的序号</w:t>
            </w:r>
            <w:r>
              <w:rPr>
                <w:lang w:eastAsia="zh-CN"/>
              </w:rPr>
              <w:t>1</w:t>
            </w:r>
          </w:p>
        </w:tc>
        <w:tc>
          <w:tcPr>
            <w:tcW w:w="1724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大众分享</w:t>
            </w:r>
          </w:p>
        </w:tc>
      </w:tr>
      <w:tr w:rsidR="00D23237" w:rsidTr="00D23237">
        <w:tc>
          <w:tcPr>
            <w:tcW w:w="868" w:type="dxa"/>
          </w:tcPr>
          <w:p w:rsidR="00D23237" w:rsidRDefault="00E37DE4" w:rsidP="00D23237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112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368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中的序号</w:t>
            </w:r>
            <w:r>
              <w:rPr>
                <w:lang w:eastAsia="zh-CN"/>
              </w:rPr>
              <w:t>1</w:t>
            </w:r>
          </w:p>
        </w:tc>
        <w:tc>
          <w:tcPr>
            <w:tcW w:w="1724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大众分享</w:t>
            </w:r>
          </w:p>
        </w:tc>
      </w:tr>
    </w:tbl>
    <w:p w:rsidR="00D23237" w:rsidRPr="00CA0CE8" w:rsidRDefault="00D23237" w:rsidP="00D23237">
      <w:pPr>
        <w:rPr>
          <w:lang w:eastAsia="zh-CN"/>
        </w:rPr>
      </w:pPr>
    </w:p>
    <w:p w:rsidR="00D23237" w:rsidRPr="00CA0CE8" w:rsidRDefault="00D23237" w:rsidP="00D23237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D23237" w:rsidRPr="00BF3B28" w:rsidRDefault="00D23237" w:rsidP="00D23237">
      <w:pPr>
        <w:pStyle w:val="InfoBlue"/>
      </w:pPr>
      <w:r>
        <w:rPr>
          <w:rFonts w:hint="eastAsia"/>
        </w:rPr>
        <w:t>无</w:t>
      </w:r>
    </w:p>
    <w:p w:rsidR="00D23237" w:rsidRPr="00CA0CE8" w:rsidRDefault="00D23237" w:rsidP="00D23237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 w:rsidR="00D23237" w:rsidRPr="00BF3B28" w:rsidRDefault="00D23237" w:rsidP="00D23237">
      <w:pPr>
        <w:pStyle w:val="InfoBlue"/>
      </w:pPr>
      <w:r>
        <w:rPr>
          <w:rFonts w:hint="eastAsia"/>
        </w:rPr>
        <w:t>无</w:t>
      </w:r>
    </w:p>
    <w:p w:rsidR="00D23237" w:rsidRPr="00CA0CE8" w:rsidRDefault="00D23237" w:rsidP="00D23237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tbl>
      <w:tblPr>
        <w:tblStyle w:val="af0"/>
        <w:tblW w:w="8642" w:type="dxa"/>
        <w:tblLook w:val="04A0" w:firstRow="1" w:lastRow="0" w:firstColumn="1" w:lastColumn="0" w:noHBand="0" w:noVBand="1"/>
      </w:tblPr>
      <w:tblGrid>
        <w:gridCol w:w="1696"/>
        <w:gridCol w:w="6946"/>
      </w:tblGrid>
      <w:tr w:rsidR="00D23237" w:rsidTr="00D23237">
        <w:tc>
          <w:tcPr>
            <w:tcW w:w="1696" w:type="dxa"/>
          </w:tcPr>
          <w:p w:rsidR="00D23237" w:rsidRDefault="00D23237" w:rsidP="004346EA"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6946" w:type="dxa"/>
          </w:tcPr>
          <w:p w:rsidR="00D23237" w:rsidRDefault="00D23237" w:rsidP="004346EA"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D23237" w:rsidTr="00D23237">
        <w:tc>
          <w:tcPr>
            <w:tcW w:w="1696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946" w:type="dxa"/>
          </w:tcPr>
          <w:p w:rsidR="00D23237" w:rsidRDefault="00D23237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都能在大众分享中看到这个分享，用户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还能在自己的分享中看到这个分享</w:t>
            </w:r>
          </w:p>
        </w:tc>
      </w:tr>
      <w:tr w:rsidR="00D23237" w:rsidTr="00D23237">
        <w:tc>
          <w:tcPr>
            <w:tcW w:w="1696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946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能在好友分享中看到这个分享，用户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还能在自己的分享中看到这个分享</w:t>
            </w:r>
          </w:p>
        </w:tc>
      </w:tr>
      <w:tr w:rsidR="00D23237" w:rsidTr="00D23237">
        <w:tc>
          <w:tcPr>
            <w:tcW w:w="1696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946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都能在大众分享中看到这个分享，用户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还能在自己的分享中看</w:t>
            </w:r>
            <w:r>
              <w:rPr>
                <w:rFonts w:hint="eastAsia"/>
                <w:lang w:eastAsia="zh-CN"/>
              </w:rPr>
              <w:lastRenderedPageBreak/>
              <w:t>到这个分享</w:t>
            </w:r>
          </w:p>
        </w:tc>
      </w:tr>
      <w:tr w:rsidR="00D23237" w:rsidTr="00D23237">
        <w:tc>
          <w:tcPr>
            <w:tcW w:w="1696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6946" w:type="dxa"/>
          </w:tcPr>
          <w:p w:rsidR="00D23237" w:rsidRDefault="00D23237" w:rsidP="00D232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都能在大众分享中看到这个分享，用户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还能在自己的分享中看到这个分享（同一路线可以多次分享）</w:t>
            </w:r>
          </w:p>
        </w:tc>
      </w:tr>
    </w:tbl>
    <w:p w:rsidR="00D23237" w:rsidRPr="00CA0CE8" w:rsidRDefault="00D23237" w:rsidP="00D23237">
      <w:pPr>
        <w:rPr>
          <w:lang w:eastAsia="zh-CN"/>
        </w:rPr>
      </w:pPr>
    </w:p>
    <w:p w:rsidR="00D23237" w:rsidRPr="00CA0CE8" w:rsidRDefault="00D23237" w:rsidP="00D23237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D23237" w:rsidRPr="00BF3B28" w:rsidRDefault="00D23237" w:rsidP="00D23237">
      <w:pPr>
        <w:pStyle w:val="InfoBlue"/>
      </w:pPr>
      <w:r>
        <w:rPr>
          <w:rFonts w:hint="eastAsia"/>
        </w:rPr>
        <w:t>无</w:t>
      </w:r>
    </w:p>
    <w:p w:rsidR="0059232E" w:rsidRDefault="0059232E" w:rsidP="0059232E">
      <w:pPr>
        <w:rPr>
          <w:lang w:eastAsia="zh-CN"/>
        </w:rPr>
      </w:pPr>
    </w:p>
    <w:p w:rsidR="0034730A" w:rsidRDefault="0034730A" w:rsidP="0034730A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 w:rsidR="00FC0A6C">
        <w:rPr>
          <w:lang w:eastAsia="zh-CN"/>
        </w:rPr>
        <w:t>3</w:t>
      </w:r>
      <w:r>
        <w:rPr>
          <w:rFonts w:hint="eastAsia"/>
          <w:lang w:eastAsia="zh-CN"/>
        </w:rPr>
        <w:t>——前端好友模块（基于代码的测试）</w:t>
      </w:r>
    </w:p>
    <w:p w:rsidR="000D29CA" w:rsidRPr="000D29CA" w:rsidRDefault="000D29CA" w:rsidP="000D29CA">
      <w:pPr>
        <w:ind w:left="720"/>
        <w:rPr>
          <w:lang w:eastAsia="zh-CN"/>
        </w:rPr>
      </w:pPr>
      <w:r>
        <w:rPr>
          <w:rFonts w:hint="eastAsia"/>
          <w:lang w:eastAsia="zh-CN"/>
        </w:rPr>
        <w:t>通过路径覆盖的方式对前端好友模块的功能编写了以下的测试用例。</w:t>
      </w:r>
    </w:p>
    <w:p w:rsidR="000D29CA" w:rsidRPr="000D29CA" w:rsidRDefault="000D29CA" w:rsidP="000D29CA">
      <w:pPr>
        <w:rPr>
          <w:lang w:eastAsia="zh-CN"/>
        </w:rPr>
      </w:pPr>
      <w:r>
        <w:rPr>
          <w:noProof/>
        </w:rPr>
        <w:drawing>
          <wp:inline distT="0" distB="0" distL="0" distR="0" wp14:anchorId="647AEAA1" wp14:editId="1EC41535">
            <wp:extent cx="3688080" cy="28117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410" cy="281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0A" w:rsidRPr="00CA0CE8" w:rsidRDefault="0034730A" w:rsidP="0034730A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34730A" w:rsidRPr="0015377D" w:rsidRDefault="0034730A" w:rsidP="0034730A">
      <w:pPr>
        <w:pStyle w:val="InfoBlue"/>
      </w:pPr>
      <w:r w:rsidRPr="0015377D">
        <w:rPr>
          <w:rFonts w:hint="eastAsia"/>
        </w:rPr>
        <w:t>登录成功</w:t>
      </w:r>
    </w:p>
    <w:p w:rsidR="0034730A" w:rsidRDefault="0034730A" w:rsidP="0034730A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tbl>
      <w:tblPr>
        <w:tblStyle w:val="af0"/>
        <w:tblW w:w="7065" w:type="dxa"/>
        <w:tblInd w:w="727" w:type="dxa"/>
        <w:tblLook w:val="04A0" w:firstRow="1" w:lastRow="0" w:firstColumn="1" w:lastColumn="0" w:noHBand="0" w:noVBand="1"/>
      </w:tblPr>
      <w:tblGrid>
        <w:gridCol w:w="868"/>
        <w:gridCol w:w="1112"/>
        <w:gridCol w:w="5085"/>
      </w:tblGrid>
      <w:tr w:rsidR="0034730A" w:rsidTr="00486C4B">
        <w:tc>
          <w:tcPr>
            <w:tcW w:w="868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1112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085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 w:rsidR="0034730A" w:rsidTr="00486C4B">
        <w:tc>
          <w:tcPr>
            <w:tcW w:w="868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12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5085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搜索用户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，并添加用户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为好友</w:t>
            </w:r>
          </w:p>
        </w:tc>
      </w:tr>
      <w:tr w:rsidR="0034730A" w:rsidTr="00486C4B">
        <w:tc>
          <w:tcPr>
            <w:tcW w:w="868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12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5085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搜索用户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，然后返回</w:t>
            </w:r>
          </w:p>
        </w:tc>
      </w:tr>
      <w:tr w:rsidR="0034730A" w:rsidTr="00486C4B">
        <w:tc>
          <w:tcPr>
            <w:tcW w:w="868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12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5085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搜索用户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，并添加用户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为好友</w:t>
            </w:r>
          </w:p>
        </w:tc>
      </w:tr>
    </w:tbl>
    <w:p w:rsidR="0034730A" w:rsidRPr="00CA0CE8" w:rsidRDefault="0034730A" w:rsidP="0034730A">
      <w:pPr>
        <w:rPr>
          <w:lang w:eastAsia="zh-CN"/>
        </w:rPr>
      </w:pPr>
    </w:p>
    <w:p w:rsidR="0034730A" w:rsidRPr="00CA0CE8" w:rsidRDefault="0034730A" w:rsidP="0034730A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34730A" w:rsidRPr="00BF3B28" w:rsidRDefault="0034730A" w:rsidP="0034730A">
      <w:pPr>
        <w:pStyle w:val="InfoBlue"/>
      </w:pPr>
      <w:r>
        <w:rPr>
          <w:rFonts w:hint="eastAsia"/>
        </w:rPr>
        <w:t>无</w:t>
      </w:r>
    </w:p>
    <w:p w:rsidR="0034730A" w:rsidRPr="00CA0CE8" w:rsidRDefault="0034730A" w:rsidP="0034730A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 w:rsidR="0034730A" w:rsidRPr="00BF3B28" w:rsidRDefault="0034730A" w:rsidP="0034730A">
      <w:pPr>
        <w:pStyle w:val="InfoBlue"/>
      </w:pPr>
      <w:r>
        <w:rPr>
          <w:rFonts w:hint="eastAsia"/>
        </w:rPr>
        <w:t>无</w:t>
      </w:r>
    </w:p>
    <w:p w:rsidR="0034730A" w:rsidRPr="00CA0CE8" w:rsidRDefault="0034730A" w:rsidP="0034730A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tbl>
      <w:tblPr>
        <w:tblStyle w:val="af0"/>
        <w:tblW w:w="8642" w:type="dxa"/>
        <w:tblLook w:val="04A0" w:firstRow="1" w:lastRow="0" w:firstColumn="1" w:lastColumn="0" w:noHBand="0" w:noVBand="1"/>
      </w:tblPr>
      <w:tblGrid>
        <w:gridCol w:w="1696"/>
        <w:gridCol w:w="6946"/>
      </w:tblGrid>
      <w:tr w:rsidR="0034730A" w:rsidTr="004346EA">
        <w:tc>
          <w:tcPr>
            <w:tcW w:w="1696" w:type="dxa"/>
          </w:tcPr>
          <w:p w:rsidR="0034730A" w:rsidRDefault="0034730A" w:rsidP="004346EA"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6946" w:type="dxa"/>
          </w:tcPr>
          <w:p w:rsidR="0034730A" w:rsidRDefault="0034730A" w:rsidP="004346EA"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34730A" w:rsidTr="004346EA">
        <w:tc>
          <w:tcPr>
            <w:tcW w:w="1696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946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和用户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能在好友列表中互相看到对方</w:t>
            </w:r>
          </w:p>
        </w:tc>
      </w:tr>
      <w:tr w:rsidR="0034730A" w:rsidTr="004346EA">
        <w:tc>
          <w:tcPr>
            <w:tcW w:w="1696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946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之间并没有添加好友</w:t>
            </w:r>
          </w:p>
        </w:tc>
      </w:tr>
      <w:tr w:rsidR="0034730A" w:rsidTr="004346EA">
        <w:tc>
          <w:tcPr>
            <w:tcW w:w="1696" w:type="dxa"/>
          </w:tcPr>
          <w:p w:rsidR="0034730A" w:rsidRDefault="0034730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946" w:type="dxa"/>
          </w:tcPr>
          <w:p w:rsidR="0034730A" w:rsidRDefault="00486C4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和用户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之间能在好友列表中互相看到对方，且用户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可以看到用户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已经发布的好友分享的内容</w:t>
            </w:r>
          </w:p>
        </w:tc>
      </w:tr>
    </w:tbl>
    <w:p w:rsidR="0034730A" w:rsidRPr="00CA0CE8" w:rsidRDefault="0034730A" w:rsidP="0034730A">
      <w:pPr>
        <w:rPr>
          <w:lang w:eastAsia="zh-CN"/>
        </w:rPr>
      </w:pPr>
    </w:p>
    <w:p w:rsidR="0034730A" w:rsidRPr="00CA0CE8" w:rsidRDefault="0034730A" w:rsidP="0034730A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34730A" w:rsidRPr="00BF3B28" w:rsidRDefault="0034730A" w:rsidP="0034730A">
      <w:pPr>
        <w:pStyle w:val="InfoBlue"/>
      </w:pPr>
      <w:r>
        <w:rPr>
          <w:rFonts w:hint="eastAsia"/>
        </w:rPr>
        <w:t>无</w:t>
      </w:r>
    </w:p>
    <w:p w:rsidR="0034730A" w:rsidRDefault="0034730A" w:rsidP="0059232E">
      <w:pPr>
        <w:rPr>
          <w:lang w:eastAsia="zh-CN"/>
        </w:rPr>
      </w:pPr>
    </w:p>
    <w:p w:rsidR="000D29CA" w:rsidRDefault="000D29CA" w:rsidP="000D29CA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 w:rsidR="005C3DFF">
        <w:rPr>
          <w:lang w:eastAsia="zh-CN"/>
        </w:rPr>
        <w:t>4</w:t>
      </w:r>
      <w:r>
        <w:rPr>
          <w:rFonts w:hint="eastAsia"/>
          <w:lang w:eastAsia="zh-CN"/>
        </w:rPr>
        <w:t>——</w:t>
      </w:r>
      <w:r w:rsidR="00FC0A6C">
        <w:rPr>
          <w:rFonts w:hint="eastAsia"/>
          <w:lang w:eastAsia="zh-CN"/>
        </w:rPr>
        <w:t>个人信息</w:t>
      </w:r>
      <w:r>
        <w:rPr>
          <w:rFonts w:hint="eastAsia"/>
          <w:lang w:eastAsia="zh-CN"/>
        </w:rPr>
        <w:t>模块（基于代码的测试）</w:t>
      </w:r>
    </w:p>
    <w:p w:rsidR="000D29CA" w:rsidRPr="000D29CA" w:rsidRDefault="000D29CA" w:rsidP="00F17A88">
      <w:pPr>
        <w:ind w:left="720"/>
        <w:rPr>
          <w:lang w:eastAsia="zh-CN"/>
        </w:rPr>
      </w:pPr>
      <w:r>
        <w:rPr>
          <w:rFonts w:hint="eastAsia"/>
          <w:lang w:eastAsia="zh-CN"/>
        </w:rPr>
        <w:t>通过路径覆盖的方式对</w:t>
      </w:r>
      <w:r w:rsidR="00FC0A6C">
        <w:rPr>
          <w:rFonts w:hint="eastAsia"/>
          <w:lang w:eastAsia="zh-CN"/>
        </w:rPr>
        <w:t>个人信息</w:t>
      </w:r>
      <w:r>
        <w:rPr>
          <w:rFonts w:hint="eastAsia"/>
          <w:lang w:eastAsia="zh-CN"/>
        </w:rPr>
        <w:t>模块的功能编写了以下的测试用例。</w:t>
      </w:r>
    </w:p>
    <w:p w:rsidR="000D29CA" w:rsidRPr="00CA0CE8" w:rsidRDefault="000D29CA" w:rsidP="000D29CA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0D29CA" w:rsidRPr="0015377D" w:rsidRDefault="000D29CA" w:rsidP="000D29CA">
      <w:pPr>
        <w:pStyle w:val="InfoBlue"/>
      </w:pPr>
      <w:r w:rsidRPr="0015377D">
        <w:rPr>
          <w:rFonts w:hint="eastAsia"/>
        </w:rPr>
        <w:t>登录成功</w:t>
      </w:r>
    </w:p>
    <w:p w:rsidR="000D29CA" w:rsidRDefault="000D29CA" w:rsidP="000D29CA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tbl>
      <w:tblPr>
        <w:tblStyle w:val="af0"/>
        <w:tblW w:w="7065" w:type="dxa"/>
        <w:tblInd w:w="727" w:type="dxa"/>
        <w:tblLook w:val="04A0" w:firstRow="1" w:lastRow="0" w:firstColumn="1" w:lastColumn="0" w:noHBand="0" w:noVBand="1"/>
      </w:tblPr>
      <w:tblGrid>
        <w:gridCol w:w="868"/>
        <w:gridCol w:w="1112"/>
        <w:gridCol w:w="5085"/>
      </w:tblGrid>
      <w:tr w:rsidR="000D29CA" w:rsidTr="004346EA">
        <w:tc>
          <w:tcPr>
            <w:tcW w:w="868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1112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085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 w:rsidR="000D29CA" w:rsidTr="004346EA">
        <w:tc>
          <w:tcPr>
            <w:tcW w:w="868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12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5085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修改用户名为</w:t>
            </w:r>
            <w:proofErr w:type="spellStart"/>
            <w:r>
              <w:rPr>
                <w:rFonts w:hint="eastAsia"/>
                <w:lang w:eastAsia="zh-CN"/>
              </w:rPr>
              <w:t>xytc</w:t>
            </w:r>
            <w:proofErr w:type="spellEnd"/>
            <w:r>
              <w:rPr>
                <w:rFonts w:hint="eastAsia"/>
                <w:lang w:eastAsia="zh-CN"/>
              </w:rPr>
              <w:t>，</w:t>
            </w:r>
            <w:r w:rsidRPr="00F17A88">
              <w:rPr>
                <w:lang w:eastAsia="zh-CN"/>
              </w:rPr>
              <w:t>邮箱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  121@</w:t>
            </w:r>
            <w:r>
              <w:rPr>
                <w:lang w:eastAsia="zh-CN"/>
              </w:rPr>
              <w:t>126.</w:t>
            </w:r>
            <w:r>
              <w:rPr>
                <w:rFonts w:hint="eastAsia"/>
                <w:lang w:eastAsia="zh-CN"/>
              </w:rPr>
              <w:t>com</w:t>
            </w:r>
          </w:p>
        </w:tc>
      </w:tr>
      <w:tr w:rsidR="000D29CA" w:rsidTr="004346EA">
        <w:tc>
          <w:tcPr>
            <w:tcW w:w="868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12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5085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修改密码为</w:t>
            </w:r>
            <w:r>
              <w:rPr>
                <w:rFonts w:hint="eastAsia"/>
                <w:lang w:eastAsia="zh-CN"/>
              </w:rPr>
              <w:t>123456</w:t>
            </w:r>
            <w:r>
              <w:rPr>
                <w:rFonts w:hint="eastAsia"/>
                <w:lang w:eastAsia="zh-CN"/>
              </w:rPr>
              <w:t>，但旧密码输入错误了</w:t>
            </w:r>
          </w:p>
        </w:tc>
      </w:tr>
      <w:tr w:rsidR="000D29CA" w:rsidTr="004346EA">
        <w:tc>
          <w:tcPr>
            <w:tcW w:w="868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12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5085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修改密码为</w:t>
            </w:r>
            <w:r>
              <w:rPr>
                <w:rFonts w:hint="eastAsia"/>
                <w:lang w:eastAsia="zh-CN"/>
              </w:rPr>
              <w:t>123456</w:t>
            </w:r>
            <w:r>
              <w:rPr>
                <w:rFonts w:hint="eastAsia"/>
                <w:lang w:eastAsia="zh-CN"/>
              </w:rPr>
              <w:t>，且旧密码输入正确</w:t>
            </w:r>
          </w:p>
        </w:tc>
      </w:tr>
      <w:tr w:rsidR="00F17A88" w:rsidTr="004346EA">
        <w:tc>
          <w:tcPr>
            <w:tcW w:w="868" w:type="dxa"/>
          </w:tcPr>
          <w:p w:rsidR="00F17A88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12" w:type="dxa"/>
          </w:tcPr>
          <w:p w:rsidR="00F17A88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5085" w:type="dxa"/>
          </w:tcPr>
          <w:p w:rsidR="00F17A88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修改电话号码为</w:t>
            </w:r>
            <w:r>
              <w:rPr>
                <w:rFonts w:hint="eastAsia"/>
                <w:lang w:eastAsia="zh-CN"/>
              </w:rPr>
              <w:t>18948798785</w:t>
            </w:r>
          </w:p>
        </w:tc>
      </w:tr>
    </w:tbl>
    <w:p w:rsidR="000D29CA" w:rsidRPr="00CA0CE8" w:rsidRDefault="000D29CA" w:rsidP="000D29CA">
      <w:pPr>
        <w:rPr>
          <w:lang w:eastAsia="zh-CN"/>
        </w:rPr>
      </w:pPr>
    </w:p>
    <w:p w:rsidR="000D29CA" w:rsidRPr="00CA0CE8" w:rsidRDefault="000D29CA" w:rsidP="000D29CA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0D29CA" w:rsidRPr="00BF3B28" w:rsidRDefault="000D29CA" w:rsidP="000D29CA">
      <w:pPr>
        <w:pStyle w:val="InfoBlue"/>
      </w:pPr>
      <w:r>
        <w:rPr>
          <w:rFonts w:hint="eastAsia"/>
        </w:rPr>
        <w:t>无</w:t>
      </w:r>
    </w:p>
    <w:p w:rsidR="000D29CA" w:rsidRPr="00CA0CE8" w:rsidRDefault="000D29CA" w:rsidP="000D29CA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 w:rsidR="000D29CA" w:rsidRPr="00BF3B28" w:rsidRDefault="000D29CA" w:rsidP="000D29CA">
      <w:pPr>
        <w:pStyle w:val="InfoBlue"/>
      </w:pPr>
      <w:r>
        <w:rPr>
          <w:rFonts w:hint="eastAsia"/>
        </w:rPr>
        <w:t>无</w:t>
      </w:r>
    </w:p>
    <w:p w:rsidR="000D29CA" w:rsidRPr="00CA0CE8" w:rsidRDefault="000D29CA" w:rsidP="000D29CA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tbl>
      <w:tblPr>
        <w:tblStyle w:val="af0"/>
        <w:tblW w:w="8642" w:type="dxa"/>
        <w:tblLook w:val="04A0" w:firstRow="1" w:lastRow="0" w:firstColumn="1" w:lastColumn="0" w:noHBand="0" w:noVBand="1"/>
      </w:tblPr>
      <w:tblGrid>
        <w:gridCol w:w="1696"/>
        <w:gridCol w:w="6946"/>
      </w:tblGrid>
      <w:tr w:rsidR="000D29CA" w:rsidTr="004346EA">
        <w:tc>
          <w:tcPr>
            <w:tcW w:w="1696" w:type="dxa"/>
          </w:tcPr>
          <w:p w:rsidR="000D29CA" w:rsidRDefault="000D29CA" w:rsidP="004346EA"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6946" w:type="dxa"/>
          </w:tcPr>
          <w:p w:rsidR="000D29CA" w:rsidRDefault="000D29CA" w:rsidP="004346EA"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0D29CA" w:rsidTr="004346EA">
        <w:tc>
          <w:tcPr>
            <w:tcW w:w="1696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946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修改用户名和密码成功</w:t>
            </w:r>
          </w:p>
        </w:tc>
      </w:tr>
      <w:tr w:rsidR="000D29CA" w:rsidTr="004346EA">
        <w:tc>
          <w:tcPr>
            <w:tcW w:w="1696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946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修改密码失败</w:t>
            </w:r>
          </w:p>
        </w:tc>
      </w:tr>
      <w:tr w:rsidR="000D29CA" w:rsidTr="004346EA">
        <w:tc>
          <w:tcPr>
            <w:tcW w:w="1696" w:type="dxa"/>
          </w:tcPr>
          <w:p w:rsidR="000D29CA" w:rsidRDefault="000D29CA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946" w:type="dxa"/>
          </w:tcPr>
          <w:p w:rsidR="000D29CA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修改密码成功</w:t>
            </w:r>
          </w:p>
        </w:tc>
      </w:tr>
      <w:tr w:rsidR="00F17A88" w:rsidTr="004346EA">
        <w:tc>
          <w:tcPr>
            <w:tcW w:w="1696" w:type="dxa"/>
          </w:tcPr>
          <w:p w:rsidR="00F17A88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6946" w:type="dxa"/>
          </w:tcPr>
          <w:p w:rsidR="00F17A88" w:rsidRDefault="00F17A88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修改电话号码成功</w:t>
            </w:r>
          </w:p>
        </w:tc>
      </w:tr>
    </w:tbl>
    <w:p w:rsidR="000D29CA" w:rsidRPr="00CA0CE8" w:rsidRDefault="000D29CA" w:rsidP="000D29CA">
      <w:pPr>
        <w:rPr>
          <w:lang w:eastAsia="zh-CN"/>
        </w:rPr>
      </w:pPr>
    </w:p>
    <w:p w:rsidR="000D29CA" w:rsidRPr="00CA0CE8" w:rsidRDefault="000D29CA" w:rsidP="000D29CA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0D29CA" w:rsidRPr="00BF3B28" w:rsidRDefault="000D29CA" w:rsidP="000D29CA">
      <w:pPr>
        <w:pStyle w:val="InfoBlue"/>
      </w:pPr>
      <w:r>
        <w:rPr>
          <w:rFonts w:hint="eastAsia"/>
        </w:rPr>
        <w:t>无</w:t>
      </w:r>
    </w:p>
    <w:p w:rsidR="000D29CA" w:rsidRDefault="000D29CA" w:rsidP="0059232E">
      <w:pPr>
        <w:rPr>
          <w:lang w:eastAsia="zh-CN"/>
        </w:rPr>
      </w:pPr>
    </w:p>
    <w:p w:rsidR="00F4675E" w:rsidRDefault="00F4675E" w:rsidP="00F4675E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 w:rsidR="005C3DFF">
        <w:rPr>
          <w:lang w:eastAsia="zh-CN"/>
        </w:rPr>
        <w:t>5</w:t>
      </w:r>
      <w:r>
        <w:rPr>
          <w:rFonts w:hint="eastAsia"/>
          <w:lang w:eastAsia="zh-CN"/>
        </w:rPr>
        <w:t>——</w:t>
      </w:r>
      <w:r w:rsidR="005E618B">
        <w:rPr>
          <w:rFonts w:hint="eastAsia"/>
          <w:lang w:eastAsia="zh-CN"/>
        </w:rPr>
        <w:t>后端用户管理</w:t>
      </w:r>
      <w:r>
        <w:rPr>
          <w:rFonts w:hint="eastAsia"/>
          <w:lang w:eastAsia="zh-CN"/>
        </w:rPr>
        <w:t>模块（基于代码的测试）</w:t>
      </w:r>
    </w:p>
    <w:p w:rsidR="00F4675E" w:rsidRPr="00CA0CE8" w:rsidRDefault="00F4675E" w:rsidP="00F4675E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F4675E" w:rsidRPr="0015377D" w:rsidRDefault="005E618B" w:rsidP="00F4675E">
      <w:pPr>
        <w:pStyle w:val="InfoBlue"/>
      </w:pPr>
      <w:r>
        <w:rPr>
          <w:rFonts w:hint="eastAsia"/>
        </w:rPr>
        <w:t>管理员</w:t>
      </w:r>
      <w:r w:rsidR="00F4675E" w:rsidRPr="0015377D">
        <w:rPr>
          <w:rFonts w:hint="eastAsia"/>
        </w:rPr>
        <w:t>登录成功</w:t>
      </w:r>
    </w:p>
    <w:p w:rsidR="00F4675E" w:rsidRDefault="00F4675E" w:rsidP="00F4675E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tbl>
      <w:tblPr>
        <w:tblStyle w:val="af0"/>
        <w:tblW w:w="5953" w:type="dxa"/>
        <w:tblInd w:w="727" w:type="dxa"/>
        <w:tblLook w:val="04A0" w:firstRow="1" w:lastRow="0" w:firstColumn="1" w:lastColumn="0" w:noHBand="0" w:noVBand="1"/>
      </w:tblPr>
      <w:tblGrid>
        <w:gridCol w:w="868"/>
        <w:gridCol w:w="5085"/>
      </w:tblGrid>
      <w:tr w:rsidR="005E618B" w:rsidTr="005E618B">
        <w:tc>
          <w:tcPr>
            <w:tcW w:w="868" w:type="dxa"/>
          </w:tcPr>
          <w:p w:rsidR="005E618B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5085" w:type="dxa"/>
          </w:tcPr>
          <w:p w:rsidR="005E618B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 w:rsidR="005E618B" w:rsidTr="005E618B">
        <w:tc>
          <w:tcPr>
            <w:tcW w:w="868" w:type="dxa"/>
          </w:tcPr>
          <w:p w:rsidR="005E618B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085" w:type="dxa"/>
          </w:tcPr>
          <w:p w:rsidR="005E618B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查看所有用户的信息</w:t>
            </w:r>
          </w:p>
        </w:tc>
      </w:tr>
      <w:tr w:rsidR="005E618B" w:rsidTr="005E618B">
        <w:tc>
          <w:tcPr>
            <w:tcW w:w="868" w:type="dxa"/>
          </w:tcPr>
          <w:p w:rsidR="005E618B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5085" w:type="dxa"/>
          </w:tcPr>
          <w:p w:rsidR="005E618B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查看某一个用户的好友</w:t>
            </w:r>
          </w:p>
        </w:tc>
      </w:tr>
      <w:tr w:rsidR="005E618B" w:rsidTr="005E618B">
        <w:tc>
          <w:tcPr>
            <w:tcW w:w="868" w:type="dxa"/>
          </w:tcPr>
          <w:p w:rsidR="005E618B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085" w:type="dxa"/>
          </w:tcPr>
          <w:p w:rsidR="005E618B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添加一位用户</w:t>
            </w:r>
          </w:p>
        </w:tc>
      </w:tr>
    </w:tbl>
    <w:p w:rsidR="00F4675E" w:rsidRPr="00CA0CE8" w:rsidRDefault="00F4675E" w:rsidP="00F4675E">
      <w:pPr>
        <w:rPr>
          <w:lang w:eastAsia="zh-CN"/>
        </w:rPr>
      </w:pPr>
    </w:p>
    <w:p w:rsidR="00F4675E" w:rsidRPr="00CA0CE8" w:rsidRDefault="00F4675E" w:rsidP="00F4675E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F4675E" w:rsidRPr="00BF3B28" w:rsidRDefault="00F4675E" w:rsidP="00F4675E">
      <w:pPr>
        <w:pStyle w:val="InfoBlue"/>
      </w:pPr>
      <w:r>
        <w:rPr>
          <w:rFonts w:hint="eastAsia"/>
        </w:rPr>
        <w:t>无</w:t>
      </w:r>
    </w:p>
    <w:p w:rsidR="00F4675E" w:rsidRPr="00CA0CE8" w:rsidRDefault="00F4675E" w:rsidP="00F4675E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</w:t>
      </w:r>
    </w:p>
    <w:p w:rsidR="00F4675E" w:rsidRPr="00BF3B28" w:rsidRDefault="00F4675E" w:rsidP="00F4675E">
      <w:pPr>
        <w:pStyle w:val="InfoBlue"/>
      </w:pPr>
      <w:r>
        <w:rPr>
          <w:rFonts w:hint="eastAsia"/>
        </w:rPr>
        <w:lastRenderedPageBreak/>
        <w:t>无</w:t>
      </w:r>
    </w:p>
    <w:p w:rsidR="00F4675E" w:rsidRPr="00CA0CE8" w:rsidRDefault="00F4675E" w:rsidP="00F4675E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tbl>
      <w:tblPr>
        <w:tblStyle w:val="af0"/>
        <w:tblW w:w="8642" w:type="dxa"/>
        <w:tblLook w:val="04A0" w:firstRow="1" w:lastRow="0" w:firstColumn="1" w:lastColumn="0" w:noHBand="0" w:noVBand="1"/>
      </w:tblPr>
      <w:tblGrid>
        <w:gridCol w:w="1696"/>
        <w:gridCol w:w="6946"/>
      </w:tblGrid>
      <w:tr w:rsidR="00F4675E" w:rsidTr="004346EA">
        <w:tc>
          <w:tcPr>
            <w:tcW w:w="1696" w:type="dxa"/>
          </w:tcPr>
          <w:p w:rsidR="00F4675E" w:rsidRDefault="00F4675E" w:rsidP="004346EA"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6946" w:type="dxa"/>
          </w:tcPr>
          <w:p w:rsidR="00F4675E" w:rsidRDefault="00F4675E" w:rsidP="004346EA"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F4675E" w:rsidTr="004346EA">
        <w:tc>
          <w:tcPr>
            <w:tcW w:w="1696" w:type="dxa"/>
          </w:tcPr>
          <w:p w:rsidR="00F4675E" w:rsidRDefault="00F4675E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946" w:type="dxa"/>
          </w:tcPr>
          <w:p w:rsidR="00F4675E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成功查看所有用户的信息，并且每页只显示一定数量的用户</w:t>
            </w:r>
          </w:p>
        </w:tc>
      </w:tr>
      <w:tr w:rsidR="00F4675E" w:rsidTr="004346EA">
        <w:tc>
          <w:tcPr>
            <w:tcW w:w="1696" w:type="dxa"/>
          </w:tcPr>
          <w:p w:rsidR="00F4675E" w:rsidRDefault="00F4675E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946" w:type="dxa"/>
          </w:tcPr>
          <w:p w:rsidR="00F4675E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查看好友成功</w:t>
            </w:r>
          </w:p>
        </w:tc>
      </w:tr>
      <w:tr w:rsidR="00F4675E" w:rsidTr="004346EA">
        <w:tc>
          <w:tcPr>
            <w:tcW w:w="1696" w:type="dxa"/>
          </w:tcPr>
          <w:p w:rsidR="00F4675E" w:rsidRDefault="00F4675E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946" w:type="dxa"/>
          </w:tcPr>
          <w:p w:rsidR="00F4675E" w:rsidRDefault="005E618B" w:rsidP="004346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添加用户成功</w:t>
            </w:r>
          </w:p>
        </w:tc>
      </w:tr>
    </w:tbl>
    <w:p w:rsidR="00F4675E" w:rsidRPr="00CA0CE8" w:rsidRDefault="00F4675E" w:rsidP="00F4675E">
      <w:pPr>
        <w:rPr>
          <w:lang w:eastAsia="zh-CN"/>
        </w:rPr>
      </w:pPr>
    </w:p>
    <w:p w:rsidR="00F4675E" w:rsidRPr="00CA0CE8" w:rsidRDefault="00F4675E" w:rsidP="00F4675E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F4675E" w:rsidRPr="00BF3B28" w:rsidRDefault="00F4675E" w:rsidP="00F4675E">
      <w:pPr>
        <w:pStyle w:val="InfoBlue"/>
      </w:pPr>
      <w:r>
        <w:rPr>
          <w:rFonts w:hint="eastAsia"/>
        </w:rPr>
        <w:t>无</w:t>
      </w:r>
    </w:p>
    <w:p w:rsidR="00F4675E" w:rsidRDefault="00F4675E" w:rsidP="0059232E">
      <w:pPr>
        <w:rPr>
          <w:lang w:eastAsia="zh-CN"/>
        </w:rPr>
      </w:pPr>
    </w:p>
    <w:p w:rsidR="005C3DFF" w:rsidRDefault="005C3DFF" w:rsidP="005C3DFF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>
        <w:rPr>
          <w:lang w:eastAsia="zh-CN"/>
        </w:rPr>
        <w:t>6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>登录注册功能的回归测试（</w:t>
      </w:r>
      <w:r>
        <w:rPr>
          <w:rFonts w:hint="eastAsia"/>
          <w:lang w:eastAsia="zh-CN"/>
        </w:rPr>
        <w:t>基于代码的测试</w:t>
      </w:r>
      <w:r>
        <w:rPr>
          <w:rFonts w:hint="eastAsia"/>
          <w:lang w:eastAsia="zh-CN"/>
        </w:rPr>
        <w:t>）</w:t>
      </w:r>
    </w:p>
    <w:p w:rsidR="005C3DFF" w:rsidRDefault="005C3DFF" w:rsidP="005C3DFF">
      <w:pPr>
        <w:ind w:left="720"/>
        <w:rPr>
          <w:lang w:eastAsia="zh-CN"/>
        </w:rPr>
      </w:pPr>
      <w:r>
        <w:rPr>
          <w:noProof/>
        </w:rPr>
        <w:drawing>
          <wp:inline distT="0" distB="0" distL="0" distR="0" wp14:anchorId="3D1B2BB0" wp14:editId="5667DAE0">
            <wp:extent cx="2501592" cy="270487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932" cy="27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49857" wp14:editId="07954110">
            <wp:extent cx="2772503" cy="295590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421" cy="29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FF" w:rsidRPr="00F411B1" w:rsidRDefault="005C3DFF" w:rsidP="005C3DFF">
      <w:pPr>
        <w:ind w:left="720" w:firstLineChars="300" w:firstLine="600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注册流程图</w:t>
      </w:r>
      <w:r>
        <w:rPr>
          <w:rFonts w:hint="eastAsia"/>
          <w:lang w:eastAsia="zh-CN"/>
        </w:rPr>
        <w:t xml:space="preserve">                                                         </w:t>
      </w: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2  </w:t>
      </w:r>
      <w:r>
        <w:rPr>
          <w:rFonts w:hint="eastAsia"/>
          <w:lang w:eastAsia="zh-CN"/>
        </w:rPr>
        <w:t>登录流程图</w:t>
      </w:r>
    </w:p>
    <w:p w:rsidR="005C3DFF" w:rsidRPr="00CA0CE8" w:rsidRDefault="005C3DFF" w:rsidP="005C3DFF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</w:t>
      </w:r>
    </w:p>
    <w:p w:rsidR="005C3DFF" w:rsidRDefault="005C3DFF" w:rsidP="005C3DFF">
      <w:pPr>
        <w:ind w:firstLine="7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5C3DFF" w:rsidRDefault="005C3DFF" w:rsidP="005C3DFF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:rsidR="005C3DFF" w:rsidRPr="00BF3B28" w:rsidRDefault="005C3DFF" w:rsidP="005C3DFF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对注册功能的测试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00"/>
        <w:gridCol w:w="1823"/>
        <w:gridCol w:w="2127"/>
        <w:gridCol w:w="1895"/>
        <w:gridCol w:w="1805"/>
      </w:tblGrid>
      <w:tr w:rsidR="005C3DFF" w:rsidTr="007D3225">
        <w:tc>
          <w:tcPr>
            <w:tcW w:w="1700" w:type="dxa"/>
          </w:tcPr>
          <w:p w:rsidR="005C3DFF" w:rsidRDefault="005C3DFF" w:rsidP="007D3225"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1823" w:type="dxa"/>
          </w:tcPr>
          <w:p w:rsidR="005C3DFF" w:rsidRDefault="005C3DFF" w:rsidP="007D3225">
            <w:r>
              <w:rPr>
                <w:rFonts w:hint="eastAsia"/>
                <w:lang w:eastAsia="zh-CN"/>
              </w:rPr>
              <w:t>输入的用户名</w:t>
            </w:r>
          </w:p>
        </w:tc>
        <w:tc>
          <w:tcPr>
            <w:tcW w:w="2127" w:type="dxa"/>
          </w:tcPr>
          <w:p w:rsidR="005C3DFF" w:rsidRDefault="005C3DFF" w:rsidP="007D3225">
            <w:r>
              <w:rPr>
                <w:rFonts w:hint="eastAsia"/>
                <w:lang w:eastAsia="zh-CN"/>
              </w:rPr>
              <w:t>输入的密码</w:t>
            </w:r>
          </w:p>
        </w:tc>
        <w:tc>
          <w:tcPr>
            <w:tcW w:w="1895" w:type="dxa"/>
          </w:tcPr>
          <w:p w:rsidR="005C3DFF" w:rsidRDefault="005C3DFF" w:rsidP="007D3225">
            <w:r>
              <w:rPr>
                <w:rFonts w:hint="eastAsia"/>
                <w:lang w:eastAsia="zh-CN"/>
              </w:rPr>
              <w:t>输入的电子邮件</w:t>
            </w:r>
          </w:p>
        </w:tc>
        <w:tc>
          <w:tcPr>
            <w:tcW w:w="1805" w:type="dxa"/>
          </w:tcPr>
          <w:p w:rsidR="005C3DFF" w:rsidRDefault="005C3DFF" w:rsidP="007D3225">
            <w:r>
              <w:rPr>
                <w:rFonts w:hint="eastAsia"/>
                <w:lang w:eastAsia="zh-CN"/>
              </w:rPr>
              <w:t>输入的联系方式</w:t>
            </w:r>
          </w:p>
        </w:tc>
      </w:tr>
      <w:tr w:rsidR="005C3DFF" w:rsidTr="007D3225">
        <w:tc>
          <w:tcPr>
            <w:tcW w:w="1700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23" w:type="dxa"/>
          </w:tcPr>
          <w:p w:rsidR="005C3DFF" w:rsidRDefault="005C3DFF" w:rsidP="007D322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xytc</w:t>
            </w:r>
            <w:proofErr w:type="spellEnd"/>
          </w:p>
        </w:tc>
        <w:tc>
          <w:tcPr>
            <w:tcW w:w="2127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lang w:eastAsia="zh-CN"/>
              </w:rPr>
              <w:t>xytc2017</w:t>
            </w:r>
          </w:p>
        </w:tc>
        <w:tc>
          <w:tcPr>
            <w:tcW w:w="1895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xytc@163.com</w:t>
            </w:r>
          </w:p>
        </w:tc>
        <w:tc>
          <w:tcPr>
            <w:tcW w:w="1805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181847936</w:t>
            </w:r>
            <w:r>
              <w:rPr>
                <w:lang w:eastAsia="zh-CN"/>
              </w:rPr>
              <w:t>87</w:t>
            </w:r>
          </w:p>
        </w:tc>
      </w:tr>
      <w:tr w:rsidR="005C3DFF" w:rsidTr="007D3225">
        <w:tc>
          <w:tcPr>
            <w:tcW w:w="1700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23" w:type="dxa"/>
          </w:tcPr>
          <w:p w:rsidR="005C3DFF" w:rsidRDefault="005C3DFF" w:rsidP="007D322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xytc</w:t>
            </w:r>
            <w:proofErr w:type="spellEnd"/>
          </w:p>
        </w:tc>
        <w:tc>
          <w:tcPr>
            <w:tcW w:w="2127" w:type="dxa"/>
          </w:tcPr>
          <w:p w:rsidR="005C3DFF" w:rsidRDefault="005C3DFF" w:rsidP="007D322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asdfqwer</w:t>
            </w:r>
            <w:proofErr w:type="spellEnd"/>
          </w:p>
        </w:tc>
        <w:tc>
          <w:tcPr>
            <w:tcW w:w="1895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lang w:eastAsia="zh-CN"/>
              </w:rPr>
              <w:t>qwea</w:t>
            </w:r>
            <w:r>
              <w:rPr>
                <w:lang w:eastAsia="zh-CN"/>
              </w:rPr>
              <w:t>@sjtu.edu.cn</w:t>
            </w:r>
          </w:p>
        </w:tc>
        <w:tc>
          <w:tcPr>
            <w:tcW w:w="1805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33651485</w:t>
            </w:r>
            <w:r>
              <w:rPr>
                <w:lang w:eastAsia="zh-CN"/>
              </w:rPr>
              <w:t>154</w:t>
            </w:r>
          </w:p>
        </w:tc>
      </w:tr>
      <w:tr w:rsidR="005C3DFF" w:rsidTr="007D3225">
        <w:tc>
          <w:tcPr>
            <w:tcW w:w="1700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23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lang w:eastAsia="zh-CN"/>
              </w:rPr>
              <w:t>Test321</w:t>
            </w:r>
          </w:p>
        </w:tc>
        <w:tc>
          <w:tcPr>
            <w:tcW w:w="2127" w:type="dxa"/>
          </w:tcPr>
          <w:p w:rsidR="005C3DFF" w:rsidRDefault="005C3DFF" w:rsidP="007D322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qwerwq</w:t>
            </w:r>
            <w:proofErr w:type="spellEnd"/>
          </w:p>
        </w:tc>
        <w:tc>
          <w:tcPr>
            <w:tcW w:w="1895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xytc@163.com</w:t>
            </w:r>
          </w:p>
        </w:tc>
        <w:tc>
          <w:tcPr>
            <w:tcW w:w="1805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19856321457</w:t>
            </w:r>
          </w:p>
        </w:tc>
      </w:tr>
    </w:tbl>
    <w:p w:rsidR="005C3DFF" w:rsidRDefault="005C3DFF" w:rsidP="005C3DFF"/>
    <w:p w:rsidR="005C3DFF" w:rsidRDefault="005C3DFF" w:rsidP="005C3DFF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对登录功能的测试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3DFF" w:rsidTr="007D3225">
        <w:tc>
          <w:tcPr>
            <w:tcW w:w="3116" w:type="dxa"/>
          </w:tcPr>
          <w:p w:rsidR="005C3DFF" w:rsidRDefault="005C3DFF" w:rsidP="007D3225"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3117" w:type="dxa"/>
          </w:tcPr>
          <w:p w:rsidR="005C3DFF" w:rsidRDefault="005C3DFF" w:rsidP="007D3225">
            <w:r>
              <w:rPr>
                <w:rFonts w:hint="eastAsia"/>
                <w:lang w:eastAsia="zh-CN"/>
              </w:rPr>
              <w:t>输入的用户名</w:t>
            </w:r>
          </w:p>
        </w:tc>
        <w:tc>
          <w:tcPr>
            <w:tcW w:w="3117" w:type="dxa"/>
          </w:tcPr>
          <w:p w:rsidR="005C3DFF" w:rsidRDefault="005C3DFF" w:rsidP="007D3225">
            <w:r>
              <w:rPr>
                <w:rFonts w:hint="eastAsia"/>
                <w:lang w:eastAsia="zh-CN"/>
              </w:rPr>
              <w:t>输入的密码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xytc</w:t>
            </w:r>
            <w:proofErr w:type="spellEnd"/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lang w:eastAsia="zh-CN"/>
              </w:rPr>
              <w:t>xytc2017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xytccc</w:t>
            </w:r>
            <w:proofErr w:type="spellEnd"/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lang w:eastAsia="zh-CN"/>
              </w:rPr>
              <w:t>xytc2017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xytc</w:t>
            </w:r>
            <w:proofErr w:type="spellEnd"/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sdfgt</w:t>
            </w:r>
            <w:proofErr w:type="spellEnd"/>
          </w:p>
        </w:tc>
      </w:tr>
    </w:tbl>
    <w:p w:rsidR="005C3DFF" w:rsidRPr="00BF3B28" w:rsidRDefault="005C3DFF" w:rsidP="005C3DFF"/>
    <w:p w:rsidR="005C3DFF" w:rsidRDefault="005C3DFF" w:rsidP="005C3DFF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</w:t>
      </w:r>
    </w:p>
    <w:p w:rsidR="005C3DFF" w:rsidRPr="00BF3B28" w:rsidRDefault="005C3DFF" w:rsidP="005C3DF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5C3DFF" w:rsidRDefault="005C3DFF" w:rsidP="005C3DFF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4) </w:t>
      </w:r>
      <w:r>
        <w:rPr>
          <w:rFonts w:hint="eastAsia"/>
          <w:lang w:eastAsia="zh-CN"/>
        </w:rPr>
        <w:t>控制点</w:t>
      </w:r>
    </w:p>
    <w:p w:rsidR="005C3DFF" w:rsidRPr="00CA0CE8" w:rsidRDefault="005C3DFF" w:rsidP="005C3DF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5C3DFF" w:rsidRPr="00CA0CE8" w:rsidRDefault="005C3DFF" w:rsidP="005C3DFF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</w:t>
      </w:r>
    </w:p>
    <w:p w:rsidR="005C3DFF" w:rsidRDefault="005C3DFF" w:rsidP="005C3DFF">
      <w:pPr>
        <w:ind w:firstLineChars="360" w:firstLine="720"/>
        <w:rPr>
          <w:lang w:eastAsia="zh-CN"/>
        </w:rPr>
      </w:pPr>
      <w:r>
        <w:rPr>
          <w:rFonts w:hint="eastAsia"/>
          <w:lang w:eastAsia="zh-CN"/>
        </w:rPr>
        <w:t>对注册功能的测试预期结果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2549"/>
      </w:tblGrid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2549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549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注册成功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549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注册失败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549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注册失败</w:t>
            </w:r>
          </w:p>
        </w:tc>
      </w:tr>
    </w:tbl>
    <w:p w:rsidR="005C3DFF" w:rsidRDefault="005C3DFF" w:rsidP="005C3DFF">
      <w:pPr>
        <w:rPr>
          <w:lang w:eastAsia="zh-CN"/>
        </w:rPr>
      </w:pPr>
    </w:p>
    <w:p w:rsidR="005C3DFF" w:rsidRDefault="005C3DFF" w:rsidP="005C3DFF">
      <w:pPr>
        <w:ind w:firstLineChars="360" w:firstLine="720"/>
        <w:rPr>
          <w:lang w:eastAsia="zh-CN"/>
        </w:rPr>
      </w:pPr>
      <w:r>
        <w:rPr>
          <w:rFonts w:hint="eastAsia"/>
          <w:lang w:eastAsia="zh-CN"/>
        </w:rPr>
        <w:t>对登录功能的测试预期结果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测试用例序号</w:t>
            </w:r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登录成功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登录失败</w:t>
            </w:r>
          </w:p>
        </w:tc>
      </w:tr>
      <w:tr w:rsidR="005C3DFF" w:rsidTr="007D3225">
        <w:tc>
          <w:tcPr>
            <w:tcW w:w="3116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17" w:type="dxa"/>
          </w:tcPr>
          <w:p w:rsidR="005C3DFF" w:rsidRDefault="005C3DFF" w:rsidP="007D32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登录失败</w:t>
            </w:r>
          </w:p>
        </w:tc>
      </w:tr>
    </w:tbl>
    <w:p w:rsidR="005C3DFF" w:rsidRDefault="005C3DFF" w:rsidP="005C3DFF">
      <w:pPr>
        <w:rPr>
          <w:lang w:eastAsia="zh-CN"/>
        </w:rPr>
      </w:pPr>
    </w:p>
    <w:p w:rsidR="005C3DFF" w:rsidRPr="00CA0CE8" w:rsidRDefault="005C3DFF" w:rsidP="005C3DFF"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后置条件</w:t>
      </w:r>
    </w:p>
    <w:p w:rsidR="005C3DFF" w:rsidRPr="0059232E" w:rsidRDefault="005C3DFF" w:rsidP="005C3DF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无</w:t>
      </w:r>
    </w:p>
    <w:p w:rsidR="005C3DFF" w:rsidRPr="00775312" w:rsidRDefault="005C3DFF" w:rsidP="0059232E">
      <w:pPr>
        <w:rPr>
          <w:rFonts w:hint="eastAsia"/>
          <w:lang w:eastAsia="zh-CN"/>
        </w:rPr>
      </w:pPr>
    </w:p>
    <w:sectPr w:rsidR="005C3DFF" w:rsidRPr="0077531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4BC" w:rsidRDefault="00F454BC">
      <w:r>
        <w:separator/>
      </w:r>
    </w:p>
  </w:endnote>
  <w:endnote w:type="continuationSeparator" w:id="0">
    <w:p w:rsidR="00F454BC" w:rsidRDefault="00F4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B45984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C3DF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705E9B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705E9B"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4BC" w:rsidRDefault="00F454BC">
      <w:r>
        <w:separator/>
      </w:r>
    </w:p>
  </w:footnote>
  <w:footnote w:type="continuationSeparator" w:id="0">
    <w:p w:rsidR="00F454BC" w:rsidRDefault="00F45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45984">
      <w:rPr>
        <w:rFonts w:ascii="Arial" w:hAnsi="Arial"/>
        <w:b/>
        <w:sz w:val="36"/>
      </w:rPr>
      <w:t>&lt;</w:t>
    </w:r>
    <w:r w:rsidR="00B45984">
      <w:rPr>
        <w:rFonts w:ascii="Arial" w:hAnsi="Arial"/>
        <w:b/>
        <w:sz w:val="36"/>
        <w:lang w:eastAsia="zh-CN"/>
      </w:rPr>
      <w:t>Company</w:t>
    </w:r>
    <w:r w:rsidR="00B45984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c>
        <w:tcPr>
          <w:tcW w:w="6379" w:type="dxa"/>
        </w:tcPr>
        <w:p w:rsidR="001B0401" w:rsidRDefault="001679E8">
          <w:fldSimple w:instr=" SUBJECT  \* MERGEFORMAT ">
            <w:r w:rsidR="00B45984">
              <w:t>&lt;</w:t>
            </w:r>
            <w:r w:rsidR="00B45984">
              <w:rPr>
                <w:lang w:eastAsia="zh-CN"/>
              </w:rPr>
              <w:t>Project</w:t>
            </w:r>
            <w:r w:rsidR="00B45984">
              <w:t xml:space="preserve"> Name&gt;</w:t>
            </w:r>
          </w:fldSimple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1B0401">
      <w:tc>
        <w:tcPr>
          <w:tcW w:w="6379" w:type="dxa"/>
        </w:tcPr>
        <w:p w:rsidR="001B0401" w:rsidRDefault="004523ED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B45984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705E9B">
          <w:r>
            <w:t xml:space="preserve">  Date:  &lt;29/07</w:t>
          </w:r>
          <w:r w:rsidR="001B0401">
            <w:t>/</w:t>
          </w:r>
          <w:r>
            <w:t>2017</w:t>
          </w:r>
          <w:r w:rsidR="001B0401">
            <w:t>&gt;</w:t>
          </w:r>
        </w:p>
      </w:tc>
    </w:tr>
    <w:tr w:rsidR="001B0401"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30476A"/>
    <w:multiLevelType w:val="multilevel"/>
    <w:tmpl w:val="C7442AD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84"/>
    <w:rsid w:val="00064B8B"/>
    <w:rsid w:val="00090876"/>
    <w:rsid w:val="000D29CA"/>
    <w:rsid w:val="0015377D"/>
    <w:rsid w:val="001679E8"/>
    <w:rsid w:val="001B0401"/>
    <w:rsid w:val="002E1ADE"/>
    <w:rsid w:val="0032567A"/>
    <w:rsid w:val="00342E2E"/>
    <w:rsid w:val="0034730A"/>
    <w:rsid w:val="00382609"/>
    <w:rsid w:val="003C19DD"/>
    <w:rsid w:val="003F6E81"/>
    <w:rsid w:val="004200F8"/>
    <w:rsid w:val="004523ED"/>
    <w:rsid w:val="00486C4B"/>
    <w:rsid w:val="004F3649"/>
    <w:rsid w:val="00506D11"/>
    <w:rsid w:val="0059232E"/>
    <w:rsid w:val="005C3DFF"/>
    <w:rsid w:val="005E618B"/>
    <w:rsid w:val="00637F46"/>
    <w:rsid w:val="006A6E0A"/>
    <w:rsid w:val="00705E9B"/>
    <w:rsid w:val="00775312"/>
    <w:rsid w:val="00850C93"/>
    <w:rsid w:val="00A05FF5"/>
    <w:rsid w:val="00B45984"/>
    <w:rsid w:val="00B55FA5"/>
    <w:rsid w:val="00C1286E"/>
    <w:rsid w:val="00CA0CE8"/>
    <w:rsid w:val="00D23237"/>
    <w:rsid w:val="00E37DE4"/>
    <w:rsid w:val="00E846C7"/>
    <w:rsid w:val="00F17A88"/>
    <w:rsid w:val="00F449B6"/>
    <w:rsid w:val="00F454BC"/>
    <w:rsid w:val="00F4675E"/>
    <w:rsid w:val="00FA3AC0"/>
    <w:rsid w:val="00FC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7C9328"/>
  <w15:chartTrackingRefBased/>
  <w15:docId w15:val="{4F60E2C0-E81A-48E2-8B0F-0FA90140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rsid w:val="0015377D"/>
    <w:pPr>
      <w:spacing w:after="120"/>
      <w:ind w:left="720"/>
    </w:pPr>
    <w:rPr>
      <w:lang w:eastAsia="zh-CN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15377D"/>
  </w:style>
  <w:style w:type="table" w:styleId="af0">
    <w:name w:val="Table Grid"/>
    <w:basedOn w:val="a1"/>
    <w:rsid w:val="00153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F17A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845;&#20195;&#20108;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迭代二测试用例.dot</Template>
  <TotalTime>172</TotalTime>
  <Pages>9</Pages>
  <Words>444</Words>
  <Characters>2536</Characters>
  <Application>Microsoft Office Word</Application>
  <DocSecurity>0</DocSecurity>
  <Lines>21</Lines>
  <Paragraphs>5</Paragraphs>
  <ScaleCrop>false</ScaleCrop>
  <Company>&lt;Company Name&gt;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dell</dc:creator>
  <cp:keywords/>
  <dc:description/>
  <cp:lastModifiedBy>唐天成</cp:lastModifiedBy>
  <cp:revision>12</cp:revision>
  <cp:lastPrinted>1899-12-31T16:00:00Z</cp:lastPrinted>
  <dcterms:created xsi:type="dcterms:W3CDTF">2017-07-20T06:09:00Z</dcterms:created>
  <dcterms:modified xsi:type="dcterms:W3CDTF">2017-07-29T07:05:00Z</dcterms:modified>
</cp:coreProperties>
</file>